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 koptekst"/>
      </w:tblPr>
      <w:tblGrid>
        <w:gridCol w:w="264"/>
        <w:gridCol w:w="7429"/>
        <w:gridCol w:w="3321"/>
        <w:gridCol w:w="172"/>
        <w:gridCol w:w="16"/>
      </w:tblGrid>
      <w:tr w:rsidR="00356BB9" w:rsidRPr="006F4F3C" w14:paraId="6C7C3F98" w14:textId="77777777" w:rsidTr="00356BB9">
        <w:trPr>
          <w:gridAfter w:val="1"/>
          <w:wAfter w:w="16" w:type="dxa"/>
          <w:trHeight w:val="1617"/>
        </w:trPr>
        <w:tc>
          <w:tcPr>
            <w:tcW w:w="270" w:type="dxa"/>
            <w:shd w:val="clear" w:color="auto" w:fill="006666" w:themeFill="accent3"/>
          </w:tcPr>
          <w:p w14:paraId="5564C11E" w14:textId="77777777" w:rsidR="00356BB9" w:rsidRPr="006F4F3C" w:rsidRDefault="00356BB9" w:rsidP="00356BB9"/>
        </w:tc>
        <w:tc>
          <w:tcPr>
            <w:tcW w:w="7740" w:type="dxa"/>
            <w:tcBorders>
              <w:righ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15518C4B" w14:textId="77777777" w:rsidR="00356BB9" w:rsidRPr="006F4F3C" w:rsidRDefault="00A83755" w:rsidP="00356BB9">
            <w:pPr>
              <w:pStyle w:val="Contactgegevens"/>
            </w:pPr>
            <w:sdt>
              <w:sdtPr>
                <w:alias w:val="Voor bedrijf in:"/>
                <w:tag w:val="Voor bedrijf in:"/>
                <w:id w:val="1598371961"/>
                <w:placeholder>
                  <w:docPart w:val="A8E4F2B27B394C948D3D0B07EC87BCE0"/>
                </w:placeholder>
                <w:showingPlcHdr/>
                <w15:appearance w15:val="hidden"/>
              </w:sdtPr>
              <w:sdtEndPr/>
              <w:sdtContent>
                <w:r w:rsidR="00356BB9" w:rsidRPr="006F4F3C">
                  <w:rPr>
                    <w:lang w:bidi="nl-NL"/>
                  </w:rPr>
                  <w:t>Bedrijf</w:t>
                </w:r>
              </w:sdtContent>
            </w:sdt>
          </w:p>
          <w:sdt>
            <w:sdtPr>
              <w:alias w:val="Voer adres, postcode en plaats in:"/>
              <w:tag w:val="Voer adres, postcode en plaats in:"/>
              <w:id w:val="1560205729"/>
              <w:placeholder>
                <w:docPart w:val="EE9A31A7A7B34E34BCB3A4BF23869113"/>
              </w:placeholder>
              <w:showingPlcHdr/>
              <w15:appearance w15:val="hidden"/>
            </w:sdtPr>
            <w:sdtEndPr/>
            <w:sdtContent>
              <w:p w14:paraId="747FDE67" w14:textId="77777777" w:rsidR="00356BB9" w:rsidRPr="006F4F3C" w:rsidRDefault="00356BB9" w:rsidP="00356BB9">
                <w:pPr>
                  <w:pStyle w:val="Contactgegevens"/>
                </w:pPr>
                <w:r w:rsidRPr="006F4F3C">
                  <w:rPr>
                    <w:lang w:bidi="nl-NL"/>
                  </w:rPr>
                  <w:t>Adres, postcode en plaats</w:t>
                </w:r>
              </w:p>
            </w:sdtContent>
          </w:sdt>
          <w:p w14:paraId="6884085B" w14:textId="77777777" w:rsidR="00356BB9" w:rsidRPr="006F4F3C" w:rsidRDefault="00356BB9" w:rsidP="00356BB9">
            <w:pPr>
              <w:pStyle w:val="Contactgegevens"/>
            </w:pPr>
            <w:r w:rsidRPr="006F4F3C">
              <w:rPr>
                <w:lang w:bidi="nl-NL"/>
              </w:rPr>
              <w:t xml:space="preserve">Telefoon </w:t>
            </w:r>
            <w:sdt>
              <w:sdtPr>
                <w:alias w:val="Voer telefoonnummer in:"/>
                <w:tag w:val="Voer telefoonnummer in:"/>
                <w:id w:val="1583258412"/>
                <w:placeholder>
                  <w:docPart w:val="8574EDD1AE6A4DC7B40C25B63BF5285A"/>
                </w:placeholder>
                <w:showingPlcHdr/>
                <w15:appearance w15:val="hidden"/>
              </w:sdtPr>
              <w:sdtEndPr/>
              <w:sdtContent>
                <w:r w:rsidRPr="006F4F3C">
                  <w:rPr>
                    <w:lang w:bidi="nl-NL"/>
                  </w:rPr>
                  <w:t>telefoon</w:t>
                </w:r>
              </w:sdtContent>
            </w:sdt>
            <w:r w:rsidRPr="006F4F3C">
              <w:rPr>
                <w:lang w:bidi="nl-NL"/>
              </w:rPr>
              <w:t xml:space="preserve"> Fax </w:t>
            </w:r>
            <w:sdt>
              <w:sdtPr>
                <w:alias w:val="Voer faxnummer in:"/>
                <w:tag w:val="Voer faxnummer in:"/>
                <w:id w:val="-1892415012"/>
                <w:placeholder>
                  <w:docPart w:val="156249DF93CD4FF7A99B5122A3F97CA0"/>
                </w:placeholder>
                <w:showingPlcHdr/>
                <w15:appearance w15:val="hidden"/>
              </w:sdtPr>
              <w:sdtEndPr/>
              <w:sdtContent>
                <w:r w:rsidRPr="006F4F3C">
                  <w:rPr>
                    <w:lang w:bidi="nl-NL"/>
                  </w:rPr>
                  <w:t>fax</w:t>
                </w:r>
              </w:sdtContent>
            </w:sdt>
          </w:p>
        </w:tc>
        <w:tc>
          <w:tcPr>
            <w:tcW w:w="3330" w:type="dxa"/>
            <w:tcBorders>
              <w:lef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2C417D7A" w14:textId="77777777" w:rsidR="00356BB9" w:rsidRPr="006F4F3C" w:rsidRDefault="00356BB9" w:rsidP="00356BB9">
            <w:pPr>
              <w:pStyle w:val="Afbeelding"/>
              <w:rPr>
                <w:noProof w:val="0"/>
              </w:rPr>
            </w:pPr>
            <w:r w:rsidRPr="006F4F3C">
              <w:rPr>
                <w:lang w:bidi="nl-NL"/>
              </w:rPr>
              <w:drawing>
                <wp:inline distT="0" distB="0" distL="0" distR="0" wp14:anchorId="7BCDF82E" wp14:editId="27B7005D">
                  <wp:extent cx="1951355" cy="638262"/>
                  <wp:effectExtent l="0" t="0" r="0" b="9525"/>
                  <wp:docPr id="9" name="Afbeelding 20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F9D04A5-4E73-465F-84BA-F9C37CE65E8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fbeelding 201" descr="plaatsaanduiding voor logo">
                            <a:extLst>
                              <a:ext uri="{FF2B5EF4-FFF2-40B4-BE49-F238E27FC236}">
                                <a16:creationId xmlns:a16="http://schemas.microsoft.com/office/drawing/2014/main" id="{0F9D04A5-4E73-465F-84BA-F9C37CE65E89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537" cy="642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shd w:val="clear" w:color="auto" w:fill="006666" w:themeFill="accent3"/>
          </w:tcPr>
          <w:p w14:paraId="677772CE" w14:textId="77777777" w:rsidR="00356BB9" w:rsidRPr="006F4F3C" w:rsidRDefault="00356BB9" w:rsidP="001A58E9">
            <w:pPr>
              <w:pStyle w:val="Afbeelding"/>
              <w:rPr>
                <w:noProof w:val="0"/>
                <w:color w:val="006666" w:themeColor="accent3"/>
              </w:rPr>
            </w:pPr>
          </w:p>
        </w:tc>
      </w:tr>
      <w:tr w:rsidR="001A58E9" w:rsidRPr="006F4F3C" w14:paraId="2F242981" w14:textId="77777777" w:rsidTr="00A87814">
        <w:trPr>
          <w:trHeight w:val="1167"/>
        </w:trPr>
        <w:tc>
          <w:tcPr>
            <w:tcW w:w="11536" w:type="dxa"/>
            <w:gridSpan w:val="5"/>
            <w:vAlign w:val="bottom"/>
          </w:tcPr>
          <w:sdt>
            <w:sdtPr>
              <w:id w:val="1130743454"/>
              <w:placeholder>
                <w:docPart w:val="BE1B4DE9847A4136B346C77B0B6BB3A7"/>
              </w:placeholder>
              <w:temporary/>
              <w:showingPlcHdr/>
              <w15:appearance w15:val="hidden"/>
            </w:sdtPr>
            <w:sdtEndPr/>
            <w:sdtContent>
              <w:p w14:paraId="75A0A699" w14:textId="77777777" w:rsidR="001A58E9" w:rsidRPr="006F4F3C" w:rsidRDefault="001A58E9" w:rsidP="00A87814">
                <w:pPr>
                  <w:pStyle w:val="Titel"/>
                </w:pPr>
                <w:r w:rsidRPr="006F4F3C">
                  <w:rPr>
                    <w:lang w:bidi="nl-NL"/>
                  </w:rPr>
                  <w:t>Projectstatusrapport</w:t>
                </w:r>
              </w:p>
            </w:sdtContent>
          </w:sdt>
        </w:tc>
      </w:tr>
      <w:tr w:rsidR="001A58E9" w:rsidRPr="006F4F3C" w14:paraId="0647D53E" w14:textId="77777777" w:rsidTr="001960E4">
        <w:trPr>
          <w:trHeight w:val="864"/>
        </w:trPr>
        <w:tc>
          <w:tcPr>
            <w:tcW w:w="11536" w:type="dxa"/>
            <w:gridSpan w:val="5"/>
            <w:tcBorders>
              <w:bottom w:val="single" w:sz="18" w:space="0" w:color="FEDE00" w:themeColor="accent2"/>
            </w:tcBorders>
            <w:vAlign w:val="bottom"/>
          </w:tcPr>
          <w:p w14:paraId="1958FF53" w14:textId="77777777" w:rsidR="001A58E9" w:rsidRPr="006F4F3C" w:rsidRDefault="00A83755" w:rsidP="001960E4">
            <w:pPr>
              <w:pStyle w:val="Kop1"/>
            </w:pPr>
            <w:sdt>
              <w:sdtPr>
                <w:id w:val="-325209752"/>
                <w:placeholder>
                  <w:docPart w:val="870544EAC55744B1AEA1554BF9FB0DF3"/>
                </w:placeholder>
                <w:temporary/>
                <w:showingPlcHdr/>
                <w15:appearance w15:val="hidden"/>
              </w:sdtPr>
              <w:sdtEndPr/>
              <w:sdtContent>
                <w:r w:rsidR="00825C42" w:rsidRPr="006F4F3C">
                  <w:rPr>
                    <w:lang w:bidi="nl-NL"/>
                  </w:rPr>
                  <w:t>Projectsamenvatting</w:t>
                </w:r>
              </w:sdtContent>
            </w:sdt>
          </w:p>
        </w:tc>
      </w:tr>
      <w:tr w:rsidR="001A58E9" w:rsidRPr="006F4F3C" w14:paraId="189606F7" w14:textId="77777777" w:rsidTr="00356BB9">
        <w:trPr>
          <w:trHeight w:hRule="exact" w:val="216"/>
        </w:trPr>
        <w:tc>
          <w:tcPr>
            <w:tcW w:w="11536" w:type="dxa"/>
            <w:gridSpan w:val="5"/>
            <w:tcBorders>
              <w:top w:val="single" w:sz="18" w:space="0" w:color="FEDE00" w:themeColor="accent2"/>
            </w:tcBorders>
          </w:tcPr>
          <w:p w14:paraId="0CCC66F2" w14:textId="77777777" w:rsidR="001A58E9" w:rsidRPr="006F4F3C" w:rsidRDefault="001A58E9" w:rsidP="001A58E9"/>
        </w:tc>
      </w:tr>
    </w:tbl>
    <w:tbl>
      <w:tblPr>
        <w:tblStyle w:val="Tabelvoorstatusrapport"/>
        <w:tblW w:w="5000" w:type="pct"/>
        <w:tblLook w:val="0620" w:firstRow="1" w:lastRow="0" w:firstColumn="0" w:lastColumn="0" w:noHBand="1" w:noVBand="1"/>
        <w:tblDescription w:val="Indelingstabel koptekst"/>
      </w:tblPr>
      <w:tblGrid>
        <w:gridCol w:w="3069"/>
        <w:gridCol w:w="4065"/>
        <w:gridCol w:w="4052"/>
      </w:tblGrid>
      <w:tr w:rsidR="00E219DC" w:rsidRPr="006F4F3C" w14:paraId="58AB9C29" w14:textId="77777777" w:rsidTr="00425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142" w:type="dxa"/>
          </w:tcPr>
          <w:p w14:paraId="4E95FC49" w14:textId="77777777" w:rsidR="00E219DC" w:rsidRPr="006F4F3C" w:rsidRDefault="00A83755" w:rsidP="001A58E9">
            <w:pPr>
              <w:pStyle w:val="Kop2"/>
              <w:outlineLvl w:val="1"/>
            </w:pPr>
            <w:sdt>
              <w:sdtPr>
                <w:id w:val="-1450397053"/>
                <w:placeholder>
                  <w:docPart w:val="71D4F6D0B1C44AECA32C4EB5EDFEB456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6F4F3C">
                  <w:rPr>
                    <w:lang w:bidi="nl-NL"/>
                  </w:rPr>
                  <w:t>Rapportdatum</w:t>
                </w:r>
              </w:sdtContent>
            </w:sdt>
          </w:p>
        </w:tc>
        <w:tc>
          <w:tcPr>
            <w:tcW w:w="4181" w:type="dxa"/>
          </w:tcPr>
          <w:p w14:paraId="6AFC4C17" w14:textId="77777777" w:rsidR="00E219DC" w:rsidRPr="006F4F3C" w:rsidRDefault="00A83755" w:rsidP="001A58E9">
            <w:pPr>
              <w:pStyle w:val="Kop2"/>
              <w:outlineLvl w:val="1"/>
            </w:pPr>
            <w:sdt>
              <w:sdtPr>
                <w:id w:val="-1238469382"/>
                <w:placeholder>
                  <w:docPart w:val="C9619EFC759B44099C73370C5B855E4C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6F4F3C">
                  <w:rPr>
                    <w:lang w:bidi="nl-NL"/>
                  </w:rPr>
                  <w:t>Projectnaam</w:t>
                </w:r>
              </w:sdtContent>
            </w:sdt>
          </w:p>
        </w:tc>
        <w:tc>
          <w:tcPr>
            <w:tcW w:w="4197" w:type="dxa"/>
          </w:tcPr>
          <w:p w14:paraId="6C000ACF" w14:textId="77777777" w:rsidR="00E219DC" w:rsidRPr="006F4F3C" w:rsidRDefault="00A83755" w:rsidP="001A58E9">
            <w:pPr>
              <w:pStyle w:val="Kop2"/>
              <w:outlineLvl w:val="1"/>
            </w:pPr>
            <w:sdt>
              <w:sdtPr>
                <w:id w:val="-722589363"/>
                <w:placeholder>
                  <w:docPart w:val="C4360B873F21474DA0B0027A47C37B17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6F4F3C">
                  <w:rPr>
                    <w:lang w:bidi="nl-NL"/>
                  </w:rPr>
                  <w:t>Opgesteld door</w:t>
                </w:r>
              </w:sdtContent>
            </w:sdt>
          </w:p>
        </w:tc>
      </w:tr>
      <w:tr w:rsidR="00E219DC" w:rsidRPr="006F4F3C" w14:paraId="7E4089B6" w14:textId="77777777" w:rsidTr="004257E0">
        <w:trPr>
          <w:trHeight w:val="331"/>
        </w:trPr>
        <w:tc>
          <w:tcPr>
            <w:tcW w:w="3142" w:type="dxa"/>
          </w:tcPr>
          <w:p w14:paraId="4A92BF90" w14:textId="10F854B0" w:rsidR="00E219DC" w:rsidRPr="006F4F3C" w:rsidRDefault="007D4992" w:rsidP="004257E0">
            <w:r>
              <w:t>26-03-2021</w:t>
            </w:r>
          </w:p>
        </w:tc>
        <w:tc>
          <w:tcPr>
            <w:tcW w:w="4181" w:type="dxa"/>
          </w:tcPr>
          <w:p w14:paraId="7ACBDC03" w14:textId="2F9AFD8A" w:rsidR="00E219DC" w:rsidRPr="006F4F3C" w:rsidRDefault="007D4992" w:rsidP="006B7FF7">
            <w:r>
              <w:t>Bol.com registratieformulier</w:t>
            </w:r>
          </w:p>
        </w:tc>
        <w:tc>
          <w:tcPr>
            <w:tcW w:w="4197" w:type="dxa"/>
          </w:tcPr>
          <w:p w14:paraId="79C46416" w14:textId="39919C76" w:rsidR="00E219DC" w:rsidRPr="006F4F3C" w:rsidRDefault="007D4992" w:rsidP="004257E0">
            <w:r>
              <w:t>Issa Fabiala</w:t>
            </w:r>
          </w:p>
        </w:tc>
      </w:tr>
    </w:tbl>
    <w:tbl>
      <w:tblPr>
        <w:tblStyle w:val="Tabelraster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 koptekst"/>
      </w:tblPr>
      <w:tblGrid>
        <w:gridCol w:w="11202"/>
      </w:tblGrid>
      <w:tr w:rsidR="00825C42" w:rsidRPr="006F4F3C" w14:paraId="71A406E0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0CF016B6" w14:textId="77777777" w:rsidR="00825C42" w:rsidRPr="006F4F3C" w:rsidRDefault="00A83755" w:rsidP="001960E4">
            <w:pPr>
              <w:pStyle w:val="Kop1"/>
              <w:outlineLvl w:val="0"/>
            </w:pPr>
            <w:sdt>
              <w:sdtPr>
                <w:id w:val="1361161711"/>
                <w:placeholder>
                  <w:docPart w:val="93595C3ED4D941F693E6148CA59446A8"/>
                </w:placeholder>
                <w:temporary/>
                <w:showingPlcHdr/>
                <w15:appearance w15:val="hidden"/>
              </w:sdtPr>
              <w:sdtEndPr/>
              <w:sdtContent>
                <w:r w:rsidR="00825C42" w:rsidRPr="006F4F3C">
                  <w:rPr>
                    <w:lang w:bidi="nl-NL"/>
                  </w:rPr>
                  <w:t>Status</w:t>
                </w:r>
                <w:r w:rsidR="00325368" w:rsidRPr="006F4F3C">
                  <w:rPr>
                    <w:lang w:bidi="nl-NL"/>
                  </w:rPr>
                  <w:t xml:space="preserve"> </w:t>
                </w:r>
                <w:r w:rsidR="00825C42" w:rsidRPr="006F4F3C">
                  <w:rPr>
                    <w:lang w:bidi="nl-NL"/>
                  </w:rPr>
                  <w:t xml:space="preserve"> overzicht</w:t>
                </w:r>
              </w:sdtContent>
            </w:sdt>
          </w:p>
        </w:tc>
      </w:tr>
      <w:tr w:rsidR="00825C42" w:rsidRPr="006F4F3C" w14:paraId="2FE18D10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3CA8B982" w14:textId="77777777" w:rsidR="00825C42" w:rsidRPr="006F4F3C" w:rsidRDefault="00825C42" w:rsidP="00BE6ACF"/>
        </w:tc>
      </w:tr>
    </w:tbl>
    <w:p w14:paraId="447468EA" w14:textId="3C1D1DE3" w:rsidR="007D4992" w:rsidRDefault="00C927D5" w:rsidP="007D4992">
      <w:r>
        <w:t>S</w:t>
      </w:r>
    </w:p>
    <w:p w14:paraId="44106D73" w14:textId="65880B87" w:rsidR="00C927D5" w:rsidRDefault="00C927D5" w:rsidP="007D4992">
      <w:r>
        <w:t>T</w:t>
      </w:r>
      <w:r>
        <w:br/>
        <w:t>A</w:t>
      </w:r>
      <w:r>
        <w:br/>
        <w:t>R</w:t>
      </w:r>
    </w:p>
    <w:p w14:paraId="2F2F1C80" w14:textId="3D6527E7" w:rsidR="00C927D5" w:rsidRDefault="00C927D5" w:rsidP="007D4992">
      <w:r>
        <w:t>R</w:t>
      </w:r>
    </w:p>
    <w:p w14:paraId="65D22650" w14:textId="5FFA60E3" w:rsidR="007D4992" w:rsidRPr="006F4F3C" w:rsidRDefault="007D4992" w:rsidP="00F0767F"/>
    <w:tbl>
      <w:tblPr>
        <w:tblStyle w:val="Tabelraster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 koptekst"/>
      </w:tblPr>
      <w:tblGrid>
        <w:gridCol w:w="11202"/>
      </w:tblGrid>
      <w:tr w:rsidR="00825C42" w:rsidRPr="006F4F3C" w14:paraId="1561BE1F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03880CDA" w14:textId="77777777" w:rsidR="00825C42" w:rsidRPr="006F4F3C" w:rsidRDefault="00A83755" w:rsidP="001960E4">
            <w:pPr>
              <w:pStyle w:val="Kop1"/>
              <w:outlineLvl w:val="0"/>
            </w:pPr>
            <w:sdt>
              <w:sdtPr>
                <w:id w:val="-2039339797"/>
                <w:placeholder>
                  <w:docPart w:val="7E089BC0CDBA47D4996F20B5575EF4AB"/>
                </w:placeholder>
                <w:temporary/>
                <w:showingPlcHdr/>
                <w15:appearance w15:val="hidden"/>
              </w:sdtPr>
              <w:sdtEndPr/>
              <w:sdtContent>
                <w:r w:rsidR="00825C42" w:rsidRPr="006F4F3C">
                  <w:rPr>
                    <w:lang w:bidi="nl-NL"/>
                  </w:rPr>
                  <w:t>Overzicht van project</w:t>
                </w:r>
              </w:sdtContent>
            </w:sdt>
          </w:p>
        </w:tc>
      </w:tr>
      <w:tr w:rsidR="00825C42" w:rsidRPr="006F4F3C" w14:paraId="395C20E4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61C76435" w14:textId="77777777" w:rsidR="00825C42" w:rsidRPr="006F4F3C" w:rsidRDefault="00825C42" w:rsidP="00BE6ACF"/>
        </w:tc>
      </w:tr>
    </w:tbl>
    <w:tbl>
      <w:tblPr>
        <w:tblStyle w:val="Tabelvoorstatusrapport"/>
        <w:tblW w:w="5000" w:type="pct"/>
        <w:tblLook w:val="04A0" w:firstRow="1" w:lastRow="0" w:firstColumn="1" w:lastColumn="0" w:noHBand="0" w:noVBand="1"/>
        <w:tblDescription w:val="Indelingstabel koptekst"/>
      </w:tblPr>
      <w:tblGrid>
        <w:gridCol w:w="2741"/>
        <w:gridCol w:w="1370"/>
        <w:gridCol w:w="2030"/>
        <w:gridCol w:w="2284"/>
        <w:gridCol w:w="2761"/>
      </w:tblGrid>
      <w:tr w:rsidR="008A2200" w:rsidRPr="006F4F3C" w14:paraId="7082752A" w14:textId="77777777" w:rsidTr="006F4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741" w:type="dxa"/>
          </w:tcPr>
          <w:p w14:paraId="1E66AA4A" w14:textId="77777777" w:rsidR="008A2200" w:rsidRPr="006F4F3C" w:rsidRDefault="00A83755" w:rsidP="001A58E9">
            <w:pPr>
              <w:pStyle w:val="Kop2"/>
              <w:outlineLvl w:val="1"/>
            </w:pPr>
            <w:sdt>
              <w:sdtPr>
                <w:id w:val="-606740397"/>
                <w:placeholder>
                  <w:docPart w:val="5CD696A27D754ADE892A72D3B1F6E368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6F4F3C">
                  <w:rPr>
                    <w:lang w:bidi="nl-NL"/>
                  </w:rPr>
                  <w:t>taak</w:t>
                </w:r>
              </w:sdtContent>
            </w:sdt>
          </w:p>
        </w:tc>
        <w:tc>
          <w:tcPr>
            <w:tcW w:w="1370" w:type="dxa"/>
          </w:tcPr>
          <w:p w14:paraId="639F9C17" w14:textId="77777777" w:rsidR="008A2200" w:rsidRPr="006F4F3C" w:rsidRDefault="00A83755" w:rsidP="001A58E9">
            <w:pPr>
              <w:pStyle w:val="Kop2"/>
              <w:outlineLvl w:val="1"/>
            </w:pPr>
            <w:sdt>
              <w:sdtPr>
                <w:id w:val="2057660338"/>
                <w:placeholder>
                  <w:docPart w:val="D10141B8EA0242F4BCA9F36D0C9A6AB8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6F4F3C">
                  <w:rPr>
                    <w:lang w:bidi="nl-NL"/>
                  </w:rPr>
                  <w:t>% voltooid</w:t>
                </w:r>
              </w:sdtContent>
            </w:sdt>
          </w:p>
        </w:tc>
        <w:tc>
          <w:tcPr>
            <w:tcW w:w="2030" w:type="dxa"/>
          </w:tcPr>
          <w:p w14:paraId="7D341BEF" w14:textId="77777777" w:rsidR="008A2200" w:rsidRPr="006F4F3C" w:rsidRDefault="00A83755" w:rsidP="001A58E9">
            <w:pPr>
              <w:pStyle w:val="Kop2"/>
              <w:outlineLvl w:val="1"/>
            </w:pPr>
            <w:sdt>
              <w:sdtPr>
                <w:id w:val="131685788"/>
                <w:placeholder>
                  <w:docPart w:val="4F1A07CB63A94E79A332BA0D51EC96AC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6F4F3C">
                  <w:rPr>
                    <w:lang w:bidi="nl-NL"/>
                  </w:rPr>
                  <w:t>Vervaldatum</w:t>
                </w:r>
              </w:sdtContent>
            </w:sdt>
          </w:p>
        </w:tc>
        <w:tc>
          <w:tcPr>
            <w:tcW w:w="2284" w:type="dxa"/>
          </w:tcPr>
          <w:p w14:paraId="53208A26" w14:textId="77777777" w:rsidR="008A2200" w:rsidRPr="006F4F3C" w:rsidRDefault="00A83755" w:rsidP="001A58E9">
            <w:pPr>
              <w:pStyle w:val="Kop2"/>
              <w:outlineLvl w:val="1"/>
            </w:pPr>
            <w:sdt>
              <w:sdtPr>
                <w:id w:val="-520629475"/>
                <w:placeholder>
                  <w:docPart w:val="8FE9578C3A6A45F89E71C28BB6D98188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6F4F3C">
                  <w:rPr>
                    <w:lang w:bidi="nl-NL"/>
                  </w:rPr>
                  <w:t>stuurprogramma</w:t>
                </w:r>
              </w:sdtContent>
            </w:sdt>
          </w:p>
        </w:tc>
        <w:tc>
          <w:tcPr>
            <w:tcW w:w="2761" w:type="dxa"/>
          </w:tcPr>
          <w:p w14:paraId="2260A40E" w14:textId="77777777" w:rsidR="008A2200" w:rsidRPr="006F4F3C" w:rsidRDefault="00A83755" w:rsidP="001A58E9">
            <w:pPr>
              <w:pStyle w:val="Kop2"/>
              <w:outlineLvl w:val="1"/>
            </w:pPr>
            <w:sdt>
              <w:sdtPr>
                <w:id w:val="1546252254"/>
                <w:placeholder>
                  <w:docPart w:val="A9AD73C2C92F4AC786700747C8D258E1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6F4F3C">
                  <w:rPr>
                    <w:lang w:bidi="nl-NL"/>
                  </w:rPr>
                  <w:t>notities</w:t>
                </w:r>
              </w:sdtContent>
            </w:sdt>
          </w:p>
        </w:tc>
      </w:tr>
      <w:tr w:rsidR="008A2200" w:rsidRPr="006F4F3C" w14:paraId="3FBEB827" w14:textId="77777777" w:rsidTr="006F4F3C">
        <w:trPr>
          <w:trHeight w:val="331"/>
        </w:trPr>
        <w:tc>
          <w:tcPr>
            <w:tcW w:w="2741" w:type="dxa"/>
          </w:tcPr>
          <w:p w14:paraId="57D5C26B" w14:textId="5E92A016" w:rsidR="008A2200" w:rsidRPr="006F4F3C" w:rsidRDefault="00C927D5" w:rsidP="0013652A">
            <w:pPr>
              <w:rPr>
                <w:b/>
              </w:rPr>
            </w:pPr>
            <w:r>
              <w:t>Om te kunnen pinpointen wat voor project wij kunnen creëren.</w:t>
            </w:r>
          </w:p>
        </w:tc>
        <w:tc>
          <w:tcPr>
            <w:tcW w:w="1370" w:type="dxa"/>
          </w:tcPr>
          <w:p w14:paraId="3E906DF2" w14:textId="3DE1D6A9" w:rsidR="008A2200" w:rsidRPr="006F4F3C" w:rsidRDefault="00C927D5" w:rsidP="0013652A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2030" w:type="dxa"/>
          </w:tcPr>
          <w:p w14:paraId="45D6A60B" w14:textId="715997B6" w:rsidR="008A2200" w:rsidRPr="006F4F3C" w:rsidRDefault="00C927D5" w:rsidP="0013652A">
            <w:pPr>
              <w:rPr>
                <w:b/>
              </w:rPr>
            </w:pPr>
            <w:r>
              <w:rPr>
                <w:b/>
              </w:rPr>
              <w:t>23 maart ’21</w:t>
            </w:r>
          </w:p>
        </w:tc>
        <w:tc>
          <w:tcPr>
            <w:tcW w:w="2284" w:type="dxa"/>
          </w:tcPr>
          <w:p w14:paraId="56ACD8A0" w14:textId="11BE9930" w:rsidR="008A2200" w:rsidRPr="006F4F3C" w:rsidRDefault="00C927D5" w:rsidP="0013652A">
            <w:pPr>
              <w:rPr>
                <w:b/>
              </w:rPr>
            </w:pPr>
            <w:r>
              <w:rPr>
                <w:b/>
              </w:rPr>
              <w:t>Automatisch testscript</w:t>
            </w:r>
          </w:p>
        </w:tc>
        <w:tc>
          <w:tcPr>
            <w:tcW w:w="2761" w:type="dxa"/>
          </w:tcPr>
          <w:p w14:paraId="3FFF49CB" w14:textId="57638CC8" w:rsidR="008A2200" w:rsidRPr="00C927D5" w:rsidRDefault="00C927D5" w:rsidP="0013652A">
            <w:r>
              <w:t>Getest welk website toegankelijk is met een automatische script. Om te kunnen pinpointen wat voor project wij kunnen creëren.</w:t>
            </w:r>
          </w:p>
        </w:tc>
      </w:tr>
      <w:tr w:rsidR="008A2200" w:rsidRPr="006F4F3C" w14:paraId="6C0EEAC4" w14:textId="77777777" w:rsidTr="006F4F3C">
        <w:trPr>
          <w:trHeight w:val="331"/>
        </w:trPr>
        <w:tc>
          <w:tcPr>
            <w:tcW w:w="2741" w:type="dxa"/>
          </w:tcPr>
          <w:p w14:paraId="12AB8DFB" w14:textId="005615DF" w:rsidR="008A2200" w:rsidRPr="006F4F3C" w:rsidRDefault="00C927D5" w:rsidP="0013652A">
            <w:pPr>
              <w:rPr>
                <w:b/>
              </w:rPr>
            </w:pPr>
            <w:r>
              <w:t>Getest of je kan inloggen bij bol.com</w:t>
            </w:r>
          </w:p>
        </w:tc>
        <w:tc>
          <w:tcPr>
            <w:tcW w:w="1370" w:type="dxa"/>
          </w:tcPr>
          <w:p w14:paraId="5A72998B" w14:textId="10099B94" w:rsidR="008A2200" w:rsidRPr="006F4F3C" w:rsidRDefault="00C927D5" w:rsidP="0013652A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2030" w:type="dxa"/>
          </w:tcPr>
          <w:p w14:paraId="79794EA5" w14:textId="679DCA6E" w:rsidR="008A2200" w:rsidRPr="006F4F3C" w:rsidRDefault="00C927D5" w:rsidP="0013652A">
            <w:pPr>
              <w:rPr>
                <w:b/>
              </w:rPr>
            </w:pPr>
            <w:r>
              <w:rPr>
                <w:b/>
              </w:rPr>
              <w:t>23 maart ’21</w:t>
            </w:r>
          </w:p>
        </w:tc>
        <w:tc>
          <w:tcPr>
            <w:tcW w:w="2284" w:type="dxa"/>
          </w:tcPr>
          <w:p w14:paraId="3DCB1863" w14:textId="5F28099F" w:rsidR="008A2200" w:rsidRPr="006F4F3C" w:rsidRDefault="00C927D5" w:rsidP="0013652A">
            <w:pPr>
              <w:rPr>
                <w:b/>
              </w:rPr>
            </w:pPr>
            <w:r>
              <w:rPr>
                <w:b/>
              </w:rPr>
              <w:t>Automatisch testscript</w:t>
            </w:r>
          </w:p>
        </w:tc>
        <w:tc>
          <w:tcPr>
            <w:tcW w:w="2761" w:type="dxa"/>
          </w:tcPr>
          <w:p w14:paraId="33735EF7" w14:textId="0191C616" w:rsidR="008A2200" w:rsidRPr="006F4F3C" w:rsidRDefault="00C927D5" w:rsidP="0013652A">
            <w:pPr>
              <w:rPr>
                <w:b/>
              </w:rPr>
            </w:pPr>
            <w:r>
              <w:t xml:space="preserve">– alleen de happy </w:t>
            </w:r>
            <w:proofErr w:type="spellStart"/>
            <w:r>
              <w:t>path</w:t>
            </w:r>
            <w:proofErr w:type="spellEnd"/>
            <w:r>
              <w:t xml:space="preserve"> getest.</w:t>
            </w:r>
          </w:p>
        </w:tc>
      </w:tr>
      <w:tr w:rsidR="00C927D5" w:rsidRPr="006F4F3C" w14:paraId="1A3E20C7" w14:textId="77777777" w:rsidTr="006F4F3C">
        <w:trPr>
          <w:trHeight w:val="331"/>
        </w:trPr>
        <w:tc>
          <w:tcPr>
            <w:tcW w:w="2741" w:type="dxa"/>
          </w:tcPr>
          <w:p w14:paraId="79E68423" w14:textId="5C7C295D" w:rsidR="00C927D5" w:rsidRDefault="00C927D5" w:rsidP="00C927D5">
            <w:r>
              <w:t xml:space="preserve">Getest of je bij de inlogpagina een nieuwe account kan maken </w:t>
            </w:r>
            <w:proofErr w:type="spellStart"/>
            <w:r>
              <w:t>dmv</w:t>
            </w:r>
            <w:proofErr w:type="spellEnd"/>
            <w:r>
              <w:t xml:space="preserve"> het knopje te drukken nieuwe account</w:t>
            </w:r>
          </w:p>
        </w:tc>
        <w:tc>
          <w:tcPr>
            <w:tcW w:w="1370" w:type="dxa"/>
          </w:tcPr>
          <w:p w14:paraId="1B683B16" w14:textId="04C004C0" w:rsidR="00C927D5" w:rsidRDefault="00C927D5" w:rsidP="00C927D5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2030" w:type="dxa"/>
          </w:tcPr>
          <w:p w14:paraId="08AF84F3" w14:textId="6629C93D" w:rsidR="00C927D5" w:rsidRDefault="00C927D5" w:rsidP="00C927D5">
            <w:pPr>
              <w:rPr>
                <w:b/>
              </w:rPr>
            </w:pPr>
            <w:r>
              <w:rPr>
                <w:b/>
              </w:rPr>
              <w:t>23 maart ’21</w:t>
            </w:r>
          </w:p>
        </w:tc>
        <w:tc>
          <w:tcPr>
            <w:tcW w:w="2284" w:type="dxa"/>
          </w:tcPr>
          <w:p w14:paraId="508C1C78" w14:textId="2A5178D4" w:rsidR="00C927D5" w:rsidRDefault="00C927D5" w:rsidP="00C927D5">
            <w:pPr>
              <w:rPr>
                <w:b/>
              </w:rPr>
            </w:pPr>
            <w:r>
              <w:rPr>
                <w:b/>
              </w:rPr>
              <w:t>Automatisch testscript</w:t>
            </w:r>
          </w:p>
        </w:tc>
        <w:tc>
          <w:tcPr>
            <w:tcW w:w="2761" w:type="dxa"/>
          </w:tcPr>
          <w:p w14:paraId="2A2CF84B" w14:textId="4E19A65A" w:rsidR="00C927D5" w:rsidRDefault="00C927D5" w:rsidP="00C927D5">
            <w:r>
              <w:t xml:space="preserve">-- alleen de happy </w:t>
            </w:r>
            <w:proofErr w:type="spellStart"/>
            <w:r>
              <w:t>path</w:t>
            </w:r>
            <w:proofErr w:type="spellEnd"/>
            <w:r>
              <w:t xml:space="preserve"> getest.</w:t>
            </w:r>
          </w:p>
        </w:tc>
      </w:tr>
      <w:tr w:rsidR="00C927D5" w:rsidRPr="006F4F3C" w14:paraId="01D765C0" w14:textId="77777777" w:rsidTr="006F4F3C">
        <w:trPr>
          <w:trHeight w:val="331"/>
        </w:trPr>
        <w:tc>
          <w:tcPr>
            <w:tcW w:w="2741" w:type="dxa"/>
          </w:tcPr>
          <w:p w14:paraId="13515485" w14:textId="18D3F2C4" w:rsidR="00C927D5" w:rsidRPr="006F4F3C" w:rsidRDefault="00C927D5" w:rsidP="00C927D5">
            <w:pPr>
              <w:rPr>
                <w:b/>
              </w:rPr>
            </w:pPr>
            <w:r>
              <w:t xml:space="preserve">Getest of de registratieformulier werkt </w:t>
            </w:r>
            <w:proofErr w:type="spellStart"/>
            <w:r>
              <w:t>dmv</w:t>
            </w:r>
            <w:proofErr w:type="spellEnd"/>
            <w:r>
              <w:t xml:space="preserve"> het knopje account aanmaken en registratieformulier invullen</w:t>
            </w:r>
          </w:p>
        </w:tc>
        <w:tc>
          <w:tcPr>
            <w:tcW w:w="1370" w:type="dxa"/>
          </w:tcPr>
          <w:p w14:paraId="32243AC6" w14:textId="77777777" w:rsidR="00C927D5" w:rsidRPr="006F4F3C" w:rsidRDefault="00C927D5" w:rsidP="00C927D5">
            <w:pPr>
              <w:rPr>
                <w:b/>
              </w:rPr>
            </w:pPr>
          </w:p>
        </w:tc>
        <w:tc>
          <w:tcPr>
            <w:tcW w:w="2030" w:type="dxa"/>
          </w:tcPr>
          <w:p w14:paraId="32EF8A35" w14:textId="2B6BDBFE" w:rsidR="00C927D5" w:rsidRPr="006F4F3C" w:rsidRDefault="00C927D5" w:rsidP="00C927D5">
            <w:pPr>
              <w:rPr>
                <w:b/>
              </w:rPr>
            </w:pPr>
            <w:r>
              <w:rPr>
                <w:b/>
              </w:rPr>
              <w:t>23 maart ’21</w:t>
            </w:r>
          </w:p>
        </w:tc>
        <w:tc>
          <w:tcPr>
            <w:tcW w:w="2284" w:type="dxa"/>
          </w:tcPr>
          <w:p w14:paraId="2A95E9A6" w14:textId="44BBA572" w:rsidR="00C927D5" w:rsidRPr="006F4F3C" w:rsidRDefault="00C927D5" w:rsidP="00C927D5">
            <w:pPr>
              <w:rPr>
                <w:b/>
              </w:rPr>
            </w:pPr>
            <w:r>
              <w:rPr>
                <w:b/>
              </w:rPr>
              <w:t>Automatisch testscript</w:t>
            </w:r>
          </w:p>
        </w:tc>
        <w:tc>
          <w:tcPr>
            <w:tcW w:w="2761" w:type="dxa"/>
          </w:tcPr>
          <w:p w14:paraId="54314957" w14:textId="3614915E" w:rsidR="00C927D5" w:rsidRPr="006F4F3C" w:rsidRDefault="00C927D5" w:rsidP="00C927D5">
            <w:pPr>
              <w:rPr>
                <w:b/>
              </w:rPr>
            </w:pPr>
            <w:r>
              <w:t xml:space="preserve">-- alleen de happy </w:t>
            </w:r>
            <w:proofErr w:type="spellStart"/>
            <w:r>
              <w:t>path</w:t>
            </w:r>
            <w:proofErr w:type="spellEnd"/>
            <w:r>
              <w:t xml:space="preserve"> getest.</w:t>
            </w:r>
          </w:p>
        </w:tc>
      </w:tr>
    </w:tbl>
    <w:tbl>
      <w:tblPr>
        <w:tblStyle w:val="Tabelraster"/>
        <w:tblW w:w="141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 koptekst"/>
      </w:tblPr>
      <w:tblGrid>
        <w:gridCol w:w="11202"/>
        <w:gridCol w:w="9277"/>
        <w:gridCol w:w="11201"/>
      </w:tblGrid>
      <w:tr w:rsidR="00C927D5" w:rsidRPr="006F4F3C" w14:paraId="3127ADF6" w14:textId="68A88EE2" w:rsidTr="00C927D5">
        <w:trPr>
          <w:trHeight w:val="720"/>
        </w:trPr>
        <w:tc>
          <w:tcPr>
            <w:tcW w:w="11202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4783FBBF" w14:textId="77777777" w:rsidR="00C927D5" w:rsidRDefault="00C927D5" w:rsidP="001960E4">
            <w:pPr>
              <w:pStyle w:val="Kop1"/>
              <w:outlineLvl w:val="0"/>
            </w:pPr>
          </w:p>
          <w:p w14:paraId="7B6D9D5D" w14:textId="77777777" w:rsidR="00C927D5" w:rsidRDefault="00C927D5" w:rsidP="001960E4">
            <w:pPr>
              <w:pStyle w:val="Kop1"/>
              <w:outlineLvl w:val="0"/>
            </w:pPr>
          </w:p>
          <w:p w14:paraId="694FB79B" w14:textId="77777777" w:rsidR="00C927D5" w:rsidRDefault="00C927D5" w:rsidP="001960E4">
            <w:pPr>
              <w:pStyle w:val="Kop1"/>
              <w:outlineLvl w:val="0"/>
            </w:pPr>
          </w:p>
          <w:p w14:paraId="6AC81210" w14:textId="77777777" w:rsidR="00C927D5" w:rsidRDefault="00C927D5" w:rsidP="001960E4">
            <w:pPr>
              <w:pStyle w:val="Kop1"/>
              <w:outlineLvl w:val="0"/>
            </w:pPr>
          </w:p>
          <w:p w14:paraId="2E5872C2" w14:textId="77777777" w:rsidR="00C927D5" w:rsidRDefault="00C927D5" w:rsidP="001960E4">
            <w:pPr>
              <w:pStyle w:val="Kop1"/>
              <w:outlineLvl w:val="0"/>
            </w:pPr>
          </w:p>
          <w:p w14:paraId="6CB87878" w14:textId="77777777" w:rsidR="00C927D5" w:rsidRDefault="00C927D5" w:rsidP="001960E4">
            <w:pPr>
              <w:pStyle w:val="Kop1"/>
              <w:outlineLvl w:val="0"/>
            </w:pPr>
          </w:p>
          <w:p w14:paraId="244DA896" w14:textId="77777777" w:rsidR="00C927D5" w:rsidRDefault="00C927D5" w:rsidP="001960E4">
            <w:pPr>
              <w:pStyle w:val="Kop1"/>
              <w:outlineLvl w:val="0"/>
            </w:pPr>
          </w:p>
          <w:p w14:paraId="1928112D" w14:textId="7BF29511" w:rsidR="00C927D5" w:rsidRPr="006F4F3C" w:rsidRDefault="00C927D5" w:rsidP="001960E4">
            <w:pPr>
              <w:pStyle w:val="Kop1"/>
              <w:outlineLvl w:val="0"/>
            </w:pPr>
            <w:sdt>
              <w:sdtPr>
                <w:id w:val="587583786"/>
                <w:placeholder>
                  <w:docPart w:val="0647B04285F14DE9A8B0FE35EFC8B8C4"/>
                </w:placeholder>
                <w:temporary/>
                <w:showingPlcHdr/>
                <w15:appearance w15:val="hidden"/>
              </w:sdtPr>
              <w:sdtContent>
                <w:r w:rsidRPr="006F4F3C">
                  <w:rPr>
                    <w:lang w:bidi="nl-NL"/>
                  </w:rPr>
                  <w:t>Risico-  en  probleemgeschiedenis</w:t>
                </w:r>
              </w:sdtContent>
            </w:sdt>
          </w:p>
        </w:tc>
        <w:tc>
          <w:tcPr>
            <w:tcW w:w="9277" w:type="dxa"/>
            <w:tcBorders>
              <w:bottom w:val="single" w:sz="18" w:space="0" w:color="FEDE00" w:themeColor="accent2"/>
            </w:tcBorders>
          </w:tcPr>
          <w:p w14:paraId="3456648A" w14:textId="77777777" w:rsidR="00C927D5" w:rsidRDefault="00C927D5" w:rsidP="001960E4">
            <w:pPr>
              <w:pStyle w:val="Kop1"/>
              <w:outlineLvl w:val="0"/>
            </w:pPr>
          </w:p>
        </w:tc>
        <w:tc>
          <w:tcPr>
            <w:tcW w:w="11201" w:type="dxa"/>
            <w:tcBorders>
              <w:bottom w:val="single" w:sz="18" w:space="0" w:color="FEDE00" w:themeColor="accent2"/>
            </w:tcBorders>
          </w:tcPr>
          <w:p w14:paraId="257E6A0A" w14:textId="62B42759" w:rsidR="00C927D5" w:rsidRDefault="00C927D5" w:rsidP="001960E4">
            <w:pPr>
              <w:pStyle w:val="Kop1"/>
              <w:outlineLvl w:val="0"/>
            </w:pPr>
          </w:p>
        </w:tc>
      </w:tr>
      <w:tr w:rsidR="00C927D5" w:rsidRPr="006F4F3C" w14:paraId="502E9575" w14:textId="7DB6D7B9" w:rsidTr="00C927D5">
        <w:trPr>
          <w:trHeight w:hRule="exact" w:val="216"/>
        </w:trPr>
        <w:tc>
          <w:tcPr>
            <w:tcW w:w="11202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5A497C33" w14:textId="77777777" w:rsidR="00C927D5" w:rsidRPr="006F4F3C" w:rsidRDefault="00C927D5" w:rsidP="00BE6ACF"/>
        </w:tc>
        <w:tc>
          <w:tcPr>
            <w:tcW w:w="9277" w:type="dxa"/>
            <w:tcBorders>
              <w:top w:val="single" w:sz="18" w:space="0" w:color="FEDE00" w:themeColor="accent2"/>
            </w:tcBorders>
          </w:tcPr>
          <w:p w14:paraId="692752C0" w14:textId="77777777" w:rsidR="00C927D5" w:rsidRPr="006F4F3C" w:rsidRDefault="00C927D5" w:rsidP="00BE6ACF"/>
        </w:tc>
        <w:tc>
          <w:tcPr>
            <w:tcW w:w="11201" w:type="dxa"/>
            <w:tcBorders>
              <w:top w:val="single" w:sz="18" w:space="0" w:color="FEDE00" w:themeColor="accent2"/>
            </w:tcBorders>
          </w:tcPr>
          <w:p w14:paraId="6A7EC918" w14:textId="715BC87D" w:rsidR="00C927D5" w:rsidRPr="006F4F3C" w:rsidRDefault="00C927D5" w:rsidP="00BE6ACF"/>
        </w:tc>
      </w:tr>
    </w:tbl>
    <w:tbl>
      <w:tblPr>
        <w:tblStyle w:val="Tabelvoorstatusrapport"/>
        <w:tblW w:w="5000" w:type="pct"/>
        <w:tblLayout w:type="fixed"/>
        <w:tblLook w:val="04A0" w:firstRow="1" w:lastRow="0" w:firstColumn="1" w:lastColumn="0" w:noHBand="0" w:noVBand="1"/>
        <w:tblDescription w:val="Indelingstabel koptekst"/>
      </w:tblPr>
      <w:tblGrid>
        <w:gridCol w:w="5590"/>
        <w:gridCol w:w="2798"/>
        <w:gridCol w:w="2798"/>
      </w:tblGrid>
      <w:tr w:rsidR="00B83AB0" w:rsidRPr="006F4F3C" w14:paraId="6FBB9A0C" w14:textId="77777777" w:rsidTr="00825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5760" w:type="dxa"/>
          </w:tcPr>
          <w:p w14:paraId="262876AF" w14:textId="77777777" w:rsidR="00B83AB0" w:rsidRPr="006F4F3C" w:rsidRDefault="00A83755" w:rsidP="001A58E9">
            <w:pPr>
              <w:pStyle w:val="Kop2"/>
              <w:outlineLvl w:val="1"/>
            </w:pPr>
            <w:sdt>
              <w:sdtPr>
                <w:id w:val="-1093624640"/>
                <w:placeholder>
                  <w:docPart w:val="13B2F70412394D999B9913E04B6FBE07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6F4F3C">
                  <w:rPr>
                    <w:lang w:bidi="nl-NL"/>
                  </w:rPr>
                  <w:t>probleem</w:t>
                </w:r>
              </w:sdtContent>
            </w:sdt>
          </w:p>
        </w:tc>
        <w:tc>
          <w:tcPr>
            <w:tcW w:w="2880" w:type="dxa"/>
          </w:tcPr>
          <w:p w14:paraId="795DCE7E" w14:textId="77777777" w:rsidR="00B83AB0" w:rsidRPr="006F4F3C" w:rsidRDefault="00A83755" w:rsidP="001A58E9">
            <w:pPr>
              <w:pStyle w:val="Kop2"/>
              <w:outlineLvl w:val="1"/>
            </w:pPr>
            <w:sdt>
              <w:sdtPr>
                <w:id w:val="-1593312718"/>
                <w:placeholder>
                  <w:docPart w:val="328A75DDCBE641FF92A7FAB90A61C2A6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6F4F3C">
                  <w:rPr>
                    <w:lang w:bidi="nl-NL"/>
                  </w:rPr>
                  <w:t>TOEGEWEZEN AAN</w:t>
                </w:r>
              </w:sdtContent>
            </w:sdt>
          </w:p>
        </w:tc>
        <w:tc>
          <w:tcPr>
            <w:tcW w:w="2880" w:type="dxa"/>
          </w:tcPr>
          <w:p w14:paraId="1EC7BD73" w14:textId="77777777" w:rsidR="00B83AB0" w:rsidRPr="006F4F3C" w:rsidRDefault="00A83755" w:rsidP="001A58E9">
            <w:pPr>
              <w:pStyle w:val="Kop2"/>
              <w:outlineLvl w:val="1"/>
            </w:pPr>
            <w:sdt>
              <w:sdtPr>
                <w:id w:val="-1316255633"/>
                <w:placeholder>
                  <w:docPart w:val="DF54FEAB40F945A4BB76D1B90B8BBD0C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6F4F3C">
                  <w:rPr>
                    <w:lang w:bidi="nl-NL"/>
                  </w:rPr>
                  <w:t>DATUM</w:t>
                </w:r>
              </w:sdtContent>
            </w:sdt>
          </w:p>
        </w:tc>
      </w:tr>
      <w:tr w:rsidR="00B83AB0" w:rsidRPr="006F4F3C" w14:paraId="0EFEC768" w14:textId="77777777" w:rsidTr="00825C42">
        <w:trPr>
          <w:trHeight w:val="331"/>
        </w:trPr>
        <w:tc>
          <w:tcPr>
            <w:tcW w:w="5760" w:type="dxa"/>
          </w:tcPr>
          <w:p w14:paraId="0B11C42F" w14:textId="13FE1ECA" w:rsidR="00B83AB0" w:rsidRPr="006F4F3C" w:rsidRDefault="00C927D5" w:rsidP="0013652A">
            <w:pPr>
              <w:rPr>
                <w:b/>
              </w:rPr>
            </w:pPr>
            <w:r>
              <w:rPr>
                <w:b/>
              </w:rPr>
              <w:t>Na het testen van verschillende website, kwamen wij achter dat je cookies moet accepteren. Dit moesten wij ook gaan coderen in de test script.</w:t>
            </w:r>
          </w:p>
        </w:tc>
        <w:tc>
          <w:tcPr>
            <w:tcW w:w="2880" w:type="dxa"/>
          </w:tcPr>
          <w:p w14:paraId="43A0026F" w14:textId="6A96D129" w:rsidR="00B83AB0" w:rsidRPr="006F4F3C" w:rsidRDefault="00C927D5" w:rsidP="0013652A">
            <w:pPr>
              <w:rPr>
                <w:b/>
              </w:rPr>
            </w:pPr>
            <w:r>
              <w:rPr>
                <w:b/>
              </w:rPr>
              <w:t>Issay</w:t>
            </w:r>
          </w:p>
        </w:tc>
        <w:tc>
          <w:tcPr>
            <w:tcW w:w="2880" w:type="dxa"/>
          </w:tcPr>
          <w:p w14:paraId="6C8A417A" w14:textId="67355268" w:rsidR="00B83AB0" w:rsidRPr="006F4F3C" w:rsidRDefault="00C927D5" w:rsidP="0013652A">
            <w:pPr>
              <w:rPr>
                <w:b/>
              </w:rPr>
            </w:pPr>
            <w:r>
              <w:rPr>
                <w:b/>
              </w:rPr>
              <w:t>19-03-21</w:t>
            </w:r>
          </w:p>
        </w:tc>
      </w:tr>
      <w:tr w:rsidR="00FF7EBE" w:rsidRPr="006F4F3C" w14:paraId="0B40B90B" w14:textId="77777777" w:rsidTr="00825C42">
        <w:trPr>
          <w:trHeight w:val="331"/>
        </w:trPr>
        <w:tc>
          <w:tcPr>
            <w:tcW w:w="5760" w:type="dxa"/>
          </w:tcPr>
          <w:p w14:paraId="5F348B6A" w14:textId="6094B4B8" w:rsidR="00FF7EBE" w:rsidRPr="006F4F3C" w:rsidRDefault="00C927D5" w:rsidP="0013652A">
            <w:pPr>
              <w:rPr>
                <w:b/>
              </w:rPr>
            </w:pPr>
            <w:r>
              <w:rPr>
                <w:b/>
              </w:rPr>
              <w:t xml:space="preserve">Inlog </w:t>
            </w:r>
            <w:proofErr w:type="spellStart"/>
            <w:r>
              <w:rPr>
                <w:b/>
              </w:rPr>
              <w:t>xpath</w:t>
            </w:r>
            <w:proofErr w:type="spellEnd"/>
            <w:r>
              <w:rPr>
                <w:b/>
              </w:rPr>
              <w:t xml:space="preserve"> werkte niet bij </w:t>
            </w:r>
            <w:proofErr w:type="spellStart"/>
            <w:r>
              <w:rPr>
                <w:b/>
              </w:rPr>
              <w:t>melissa</w:t>
            </w:r>
            <w:proofErr w:type="spellEnd"/>
            <w:r>
              <w:rPr>
                <w:b/>
              </w:rPr>
              <w:t xml:space="preserve"> – samen gekeken wat de </w:t>
            </w:r>
            <w:proofErr w:type="spellStart"/>
            <w:r>
              <w:rPr>
                <w:b/>
              </w:rPr>
              <w:t>Xpath</w:t>
            </w:r>
            <w:proofErr w:type="spellEnd"/>
            <w:r>
              <w:rPr>
                <w:b/>
              </w:rPr>
              <w:t xml:space="preserve"> was en </w:t>
            </w:r>
            <w:proofErr w:type="spellStart"/>
            <w:r>
              <w:rPr>
                <w:b/>
              </w:rPr>
              <w:t>ipvcropath</w:t>
            </w:r>
            <w:proofErr w:type="spellEnd"/>
            <w:r>
              <w:rPr>
                <w:b/>
              </w:rPr>
              <w:t xml:space="preserve"> hebben we gebruik gemaakt van </w:t>
            </w:r>
            <w:proofErr w:type="spellStart"/>
            <w:r w:rsidRPr="00C927D5">
              <w:rPr>
                <w:b/>
              </w:rPr>
              <w:t>ranorex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selocity</w:t>
            </w:r>
            <w:proofErr w:type="spellEnd"/>
          </w:p>
        </w:tc>
        <w:tc>
          <w:tcPr>
            <w:tcW w:w="2880" w:type="dxa"/>
          </w:tcPr>
          <w:p w14:paraId="7DD548E8" w14:textId="03500460" w:rsidR="00FF7EBE" w:rsidRPr="006F4F3C" w:rsidRDefault="00C927D5" w:rsidP="0013652A">
            <w:pPr>
              <w:rPr>
                <w:b/>
              </w:rPr>
            </w:pPr>
            <w:r>
              <w:rPr>
                <w:b/>
              </w:rPr>
              <w:t>Issay &amp; Melissa</w:t>
            </w:r>
          </w:p>
        </w:tc>
        <w:tc>
          <w:tcPr>
            <w:tcW w:w="2880" w:type="dxa"/>
          </w:tcPr>
          <w:p w14:paraId="7A5ADF98" w14:textId="6542E901" w:rsidR="00FF7EBE" w:rsidRPr="006F4F3C" w:rsidRDefault="00C927D5" w:rsidP="0013652A">
            <w:pPr>
              <w:rPr>
                <w:b/>
              </w:rPr>
            </w:pPr>
            <w:r>
              <w:rPr>
                <w:b/>
              </w:rPr>
              <w:t>22-03-21</w:t>
            </w:r>
          </w:p>
        </w:tc>
      </w:tr>
      <w:tr w:rsidR="00B83AB0" w:rsidRPr="006F4F3C" w14:paraId="06B42778" w14:textId="77777777" w:rsidTr="00825C42">
        <w:trPr>
          <w:trHeight w:val="331"/>
        </w:trPr>
        <w:tc>
          <w:tcPr>
            <w:tcW w:w="5760" w:type="dxa"/>
          </w:tcPr>
          <w:p w14:paraId="4D0780FC" w14:textId="1C74846C" w:rsidR="00B83AB0" w:rsidRPr="006F4F3C" w:rsidRDefault="00C927D5" w:rsidP="0013652A">
            <w:pPr>
              <w:rPr>
                <w:b/>
              </w:rPr>
            </w:pPr>
            <w:r>
              <w:rPr>
                <w:b/>
              </w:rPr>
              <w:t>Test: registeren als nieuw user was succes, maar na 1</w:t>
            </w:r>
            <w:r w:rsidRPr="00C927D5">
              <w:rPr>
                <w:b/>
                <w:vertAlign w:val="superscript"/>
              </w:rPr>
              <w:t>e</w:t>
            </w:r>
            <w:r>
              <w:rPr>
                <w:b/>
              </w:rPr>
              <w:t xml:space="preserve"> keer inloggen kreeg je een </w:t>
            </w:r>
            <w:proofErr w:type="spellStart"/>
            <w:r>
              <w:rPr>
                <w:b/>
              </w:rPr>
              <w:t>captcha</w:t>
            </w:r>
            <w:proofErr w:type="spellEnd"/>
            <w:r>
              <w:rPr>
                <w:b/>
              </w:rPr>
              <w:t xml:space="preserve"> – test kon geen testrapport uitgeven</w:t>
            </w:r>
          </w:p>
        </w:tc>
        <w:tc>
          <w:tcPr>
            <w:tcW w:w="2880" w:type="dxa"/>
          </w:tcPr>
          <w:p w14:paraId="33EC20E9" w14:textId="1D7E877E" w:rsidR="00B83AB0" w:rsidRPr="006F4F3C" w:rsidRDefault="00C927D5" w:rsidP="0013652A">
            <w:pPr>
              <w:rPr>
                <w:b/>
              </w:rPr>
            </w:pPr>
            <w:r>
              <w:rPr>
                <w:b/>
              </w:rPr>
              <w:t>Issay</w:t>
            </w:r>
          </w:p>
        </w:tc>
        <w:tc>
          <w:tcPr>
            <w:tcW w:w="2880" w:type="dxa"/>
          </w:tcPr>
          <w:p w14:paraId="04B74A90" w14:textId="7432CC7A" w:rsidR="00B83AB0" w:rsidRPr="006F4F3C" w:rsidRDefault="00C927D5" w:rsidP="0013652A">
            <w:pPr>
              <w:rPr>
                <w:b/>
              </w:rPr>
            </w:pPr>
            <w:r>
              <w:rPr>
                <w:b/>
              </w:rPr>
              <w:t>22-03-21</w:t>
            </w:r>
          </w:p>
        </w:tc>
      </w:tr>
    </w:tbl>
    <w:tbl>
      <w:tblPr>
        <w:tblStyle w:val="Tabelraster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 koptekst"/>
      </w:tblPr>
      <w:tblGrid>
        <w:gridCol w:w="11202"/>
      </w:tblGrid>
      <w:tr w:rsidR="00825C42" w:rsidRPr="006F4F3C" w14:paraId="6152ABDD" w14:textId="77777777" w:rsidTr="006F4F3C">
        <w:trPr>
          <w:trHeight w:val="503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485AE010" w14:textId="77777777" w:rsidR="00825C42" w:rsidRPr="006F4F3C" w:rsidRDefault="00A83755" w:rsidP="001960E4">
            <w:pPr>
              <w:pStyle w:val="Kop1"/>
              <w:outlineLvl w:val="0"/>
            </w:pPr>
            <w:sdt>
              <w:sdtPr>
                <w:id w:val="-1773923529"/>
                <w:placeholder>
                  <w:docPart w:val="185C1562CA124987895B15548E836C8A"/>
                </w:placeholder>
                <w:temporary/>
                <w:showingPlcHdr/>
                <w15:appearance w15:val="hidden"/>
              </w:sdtPr>
              <w:sdtEndPr/>
              <w:sdtContent>
                <w:r w:rsidR="00825C42" w:rsidRPr="006F4F3C">
                  <w:rPr>
                    <w:lang w:bidi="nl-NL"/>
                  </w:rPr>
                  <w:t>CONCLUSIES/AANBEVELINGEN</w:t>
                </w:r>
              </w:sdtContent>
            </w:sdt>
          </w:p>
        </w:tc>
      </w:tr>
      <w:tr w:rsidR="00825C42" w:rsidRPr="006F4F3C" w14:paraId="57009E2C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3B982643" w14:textId="77777777" w:rsidR="00825C42" w:rsidRPr="006F4F3C" w:rsidRDefault="00825C42" w:rsidP="00BE6ACF"/>
        </w:tc>
      </w:tr>
    </w:tbl>
    <w:sdt>
      <w:sdtPr>
        <w:id w:val="500324257"/>
        <w:placeholder>
          <w:docPart w:val="1E5E2EA3D5424EEBB9A36E25B10EE261"/>
        </w:placeholder>
        <w:temporary/>
        <w:showingPlcHdr/>
        <w15:appearance w15:val="hidden"/>
      </w:sdtPr>
      <w:sdtEndPr/>
      <w:sdtContent>
        <w:p w14:paraId="4DC0E2EA" w14:textId="77777777" w:rsidR="008E3A9C" w:rsidRPr="006F4F3C" w:rsidRDefault="000260A9">
          <w:r w:rsidRPr="006F4F3C">
            <w:rPr>
              <w:lang w:bidi="nl-NL"/>
            </w:rPr>
            <w:t>Denkt u dat een document dat er zo goed uitziet, moeilijk is op te maken? Niets is minder waar. Als u een willekeurige tekstopmaak die u in dit document ziet, met slechts één tik eenvoudig wilt toepassen, gaat u op het tabblad Start van het lint naar de optie Stijlen.</w:t>
          </w:r>
        </w:p>
      </w:sdtContent>
    </w:sdt>
    <w:sectPr w:rsidR="008E3A9C" w:rsidRPr="006F4F3C" w:rsidSect="00325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1C014" w14:textId="77777777" w:rsidR="00A83755" w:rsidRDefault="00A83755" w:rsidP="00E02929">
      <w:pPr>
        <w:spacing w:after="0"/>
      </w:pPr>
      <w:r>
        <w:separator/>
      </w:r>
    </w:p>
    <w:p w14:paraId="3DA26D0C" w14:textId="77777777" w:rsidR="00A83755" w:rsidRDefault="00A83755"/>
  </w:endnote>
  <w:endnote w:type="continuationSeparator" w:id="0">
    <w:p w14:paraId="3DF17A5D" w14:textId="77777777" w:rsidR="00A83755" w:rsidRDefault="00A83755" w:rsidP="00E02929">
      <w:pPr>
        <w:spacing w:after="0"/>
      </w:pPr>
      <w:r>
        <w:continuationSeparator/>
      </w:r>
    </w:p>
    <w:p w14:paraId="73F019E6" w14:textId="77777777" w:rsidR="00A83755" w:rsidRDefault="00A837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D73B3" w14:textId="77777777" w:rsidR="001D2D76" w:rsidRDefault="001D2D7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156A8" w14:textId="77777777" w:rsidR="00813E52" w:rsidRDefault="00813E52">
    <w:pPr>
      <w:pStyle w:val="Voettekst"/>
    </w:pPr>
    <w:r>
      <w:rPr>
        <w:lang w:bidi="nl-NL"/>
      </w:rPr>
      <w:t xml:space="preserve">Pagina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 w:rsidR="00B90FED">
          <w:rPr>
            <w:noProof/>
            <w:lang w:bidi="nl-NL"/>
          </w:rPr>
          <w:t>2</w:t>
        </w:r>
        <w:r>
          <w:rPr>
            <w:noProof/>
            <w:lang w:bidi="nl-NL"/>
          </w:rPr>
          <w:fldChar w:fldCharType="end"/>
        </w:r>
      </w:sdtContent>
    </w:sdt>
  </w:p>
  <w:p w14:paraId="63A6197C" w14:textId="77777777" w:rsidR="00321F35" w:rsidRDefault="00321F3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6E6D9" w14:textId="77777777" w:rsidR="001D2D76" w:rsidRDefault="001D2D7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463EC" w14:textId="77777777" w:rsidR="00A83755" w:rsidRDefault="00A83755" w:rsidP="00E02929">
      <w:pPr>
        <w:spacing w:after="0"/>
      </w:pPr>
      <w:r>
        <w:separator/>
      </w:r>
    </w:p>
    <w:p w14:paraId="128A4CEC" w14:textId="77777777" w:rsidR="00A83755" w:rsidRDefault="00A83755"/>
  </w:footnote>
  <w:footnote w:type="continuationSeparator" w:id="0">
    <w:p w14:paraId="7CC82B02" w14:textId="77777777" w:rsidR="00A83755" w:rsidRDefault="00A83755" w:rsidP="00E02929">
      <w:pPr>
        <w:spacing w:after="0"/>
      </w:pPr>
      <w:r>
        <w:continuationSeparator/>
      </w:r>
    </w:p>
    <w:p w14:paraId="2626DE98" w14:textId="77777777" w:rsidR="00A83755" w:rsidRDefault="00A837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A37C0" w14:textId="77777777" w:rsidR="001D2D76" w:rsidRDefault="001D2D7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A7D6B" w14:textId="77777777" w:rsidR="001D2D76" w:rsidRDefault="001D2D76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8C446" w14:textId="77777777" w:rsidR="001D2D76" w:rsidRDefault="001D2D7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92"/>
    <w:rsid w:val="00002E34"/>
    <w:rsid w:val="000260A9"/>
    <w:rsid w:val="000B7024"/>
    <w:rsid w:val="000C215D"/>
    <w:rsid w:val="000C321B"/>
    <w:rsid w:val="0013652A"/>
    <w:rsid w:val="00145D68"/>
    <w:rsid w:val="00166CFC"/>
    <w:rsid w:val="001960E4"/>
    <w:rsid w:val="001A58E9"/>
    <w:rsid w:val="001B0C6F"/>
    <w:rsid w:val="001D2D76"/>
    <w:rsid w:val="001F31F6"/>
    <w:rsid w:val="0020390E"/>
    <w:rsid w:val="00240B38"/>
    <w:rsid w:val="00251688"/>
    <w:rsid w:val="002517EA"/>
    <w:rsid w:val="00274D9E"/>
    <w:rsid w:val="00290F0F"/>
    <w:rsid w:val="00292EF3"/>
    <w:rsid w:val="0029418F"/>
    <w:rsid w:val="003048EB"/>
    <w:rsid w:val="003120E0"/>
    <w:rsid w:val="00321270"/>
    <w:rsid w:val="00321F35"/>
    <w:rsid w:val="00325368"/>
    <w:rsid w:val="0033460E"/>
    <w:rsid w:val="00356BB9"/>
    <w:rsid w:val="00367747"/>
    <w:rsid w:val="0038652D"/>
    <w:rsid w:val="00386800"/>
    <w:rsid w:val="00392E08"/>
    <w:rsid w:val="00393D6F"/>
    <w:rsid w:val="003C1FC0"/>
    <w:rsid w:val="003C3319"/>
    <w:rsid w:val="003C46A7"/>
    <w:rsid w:val="003C78CB"/>
    <w:rsid w:val="003D6565"/>
    <w:rsid w:val="004257E0"/>
    <w:rsid w:val="0044378E"/>
    <w:rsid w:val="004502DA"/>
    <w:rsid w:val="004537C5"/>
    <w:rsid w:val="00465B79"/>
    <w:rsid w:val="00481022"/>
    <w:rsid w:val="00495301"/>
    <w:rsid w:val="004A234F"/>
    <w:rsid w:val="004F245E"/>
    <w:rsid w:val="00504074"/>
    <w:rsid w:val="005235FF"/>
    <w:rsid w:val="00527C72"/>
    <w:rsid w:val="00554FFA"/>
    <w:rsid w:val="005848AD"/>
    <w:rsid w:val="00587DBA"/>
    <w:rsid w:val="005A2C96"/>
    <w:rsid w:val="005A49E4"/>
    <w:rsid w:val="005C4039"/>
    <w:rsid w:val="005F4C34"/>
    <w:rsid w:val="005F61B2"/>
    <w:rsid w:val="006051DB"/>
    <w:rsid w:val="00607D89"/>
    <w:rsid w:val="00610040"/>
    <w:rsid w:val="00631F6B"/>
    <w:rsid w:val="00667735"/>
    <w:rsid w:val="006B7FF7"/>
    <w:rsid w:val="006D7E96"/>
    <w:rsid w:val="006E1492"/>
    <w:rsid w:val="006F4F3C"/>
    <w:rsid w:val="00717354"/>
    <w:rsid w:val="00723158"/>
    <w:rsid w:val="007455C5"/>
    <w:rsid w:val="00781081"/>
    <w:rsid w:val="00785B50"/>
    <w:rsid w:val="00791ED5"/>
    <w:rsid w:val="00794F82"/>
    <w:rsid w:val="007A565D"/>
    <w:rsid w:val="007B57C2"/>
    <w:rsid w:val="007D4992"/>
    <w:rsid w:val="008105F2"/>
    <w:rsid w:val="00813E52"/>
    <w:rsid w:val="0081578A"/>
    <w:rsid w:val="00825C42"/>
    <w:rsid w:val="008411EF"/>
    <w:rsid w:val="00872777"/>
    <w:rsid w:val="008A2200"/>
    <w:rsid w:val="008D6949"/>
    <w:rsid w:val="008E3A9C"/>
    <w:rsid w:val="008E448C"/>
    <w:rsid w:val="00913758"/>
    <w:rsid w:val="00923E5C"/>
    <w:rsid w:val="0093672F"/>
    <w:rsid w:val="00974E1C"/>
    <w:rsid w:val="00983FF5"/>
    <w:rsid w:val="009C3F23"/>
    <w:rsid w:val="00A01BF8"/>
    <w:rsid w:val="00A14DE6"/>
    <w:rsid w:val="00A1749D"/>
    <w:rsid w:val="00A22F77"/>
    <w:rsid w:val="00A269E5"/>
    <w:rsid w:val="00A36711"/>
    <w:rsid w:val="00A45804"/>
    <w:rsid w:val="00A60984"/>
    <w:rsid w:val="00A653DA"/>
    <w:rsid w:val="00A83755"/>
    <w:rsid w:val="00A87814"/>
    <w:rsid w:val="00AA224B"/>
    <w:rsid w:val="00AB2FD7"/>
    <w:rsid w:val="00AB739B"/>
    <w:rsid w:val="00AF1675"/>
    <w:rsid w:val="00B41BE0"/>
    <w:rsid w:val="00B42B3B"/>
    <w:rsid w:val="00B45802"/>
    <w:rsid w:val="00B83AB0"/>
    <w:rsid w:val="00B90FED"/>
    <w:rsid w:val="00BA0F5B"/>
    <w:rsid w:val="00BB4CB0"/>
    <w:rsid w:val="00BE05B1"/>
    <w:rsid w:val="00BE36A4"/>
    <w:rsid w:val="00C12475"/>
    <w:rsid w:val="00C551F8"/>
    <w:rsid w:val="00C73764"/>
    <w:rsid w:val="00C927D5"/>
    <w:rsid w:val="00CA3293"/>
    <w:rsid w:val="00CA4D00"/>
    <w:rsid w:val="00CA5660"/>
    <w:rsid w:val="00CB4B76"/>
    <w:rsid w:val="00CC0778"/>
    <w:rsid w:val="00D05E23"/>
    <w:rsid w:val="00D11BC5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30731"/>
    <w:rsid w:val="00E443B7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388A5F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unhideWhenUsed/>
    <w:qFormat/>
    <w:rsid w:val="00251688"/>
    <w:rPr>
      <w:color w:val="auto"/>
      <w:kern w:val="20"/>
    </w:rPr>
  </w:style>
  <w:style w:type="paragraph" w:styleId="Kop1">
    <w:name w:val="heading 1"/>
    <w:basedOn w:val="Standaard"/>
    <w:link w:val="Kop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Kop2">
    <w:name w:val="heading 2"/>
    <w:basedOn w:val="Standaard"/>
    <w:link w:val="Kop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Kop3">
    <w:name w:val="heading 3"/>
    <w:basedOn w:val="Standaard"/>
    <w:next w:val="Standaard"/>
    <w:link w:val="Kop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Kop4">
    <w:name w:val="heading 4"/>
    <w:basedOn w:val="Standaard"/>
    <w:next w:val="Standaard"/>
    <w:link w:val="Kop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Kop5">
    <w:name w:val="heading 5"/>
    <w:basedOn w:val="Standaard"/>
    <w:next w:val="Standaard"/>
    <w:link w:val="Kop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Kop6">
    <w:name w:val="heading 6"/>
    <w:basedOn w:val="Standaard"/>
    <w:next w:val="Standaard"/>
    <w:link w:val="Kop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Kop7">
    <w:name w:val="heading 7"/>
    <w:basedOn w:val="Standaard"/>
    <w:next w:val="Standaard"/>
    <w:link w:val="Kop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Kop8">
    <w:name w:val="heading 8"/>
    <w:basedOn w:val="Standaard"/>
    <w:next w:val="Standaard"/>
    <w:link w:val="Kop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Kop9">
    <w:name w:val="heading 9"/>
    <w:basedOn w:val="Standaard"/>
    <w:next w:val="Standaard"/>
    <w:link w:val="Kop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Ondertitel">
    <w:name w:val="Subtitle"/>
    <w:basedOn w:val="Standaard"/>
    <w:link w:val="Ondertitel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Koptekst">
    <w:name w:val="header"/>
    <w:basedOn w:val="Standaard"/>
    <w:link w:val="KoptekstChar"/>
    <w:uiPriority w:val="99"/>
    <w:rsid w:val="00145D68"/>
  </w:style>
  <w:style w:type="character" w:customStyle="1" w:styleId="KoptekstChar">
    <w:name w:val="Koptekst Char"/>
    <w:basedOn w:val="Standaardalinea-lettertype"/>
    <w:link w:val="Koptekst"/>
    <w:uiPriority w:val="99"/>
    <w:rsid w:val="00145D68"/>
    <w:rPr>
      <w:kern w:val="20"/>
    </w:rPr>
  </w:style>
  <w:style w:type="paragraph" w:styleId="Voettekst">
    <w:name w:val="footer"/>
    <w:basedOn w:val="Standaard"/>
    <w:link w:val="Voettekst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6"/>
    <w:rsid w:val="008E3A9C"/>
    <w:rPr>
      <w:kern w:val="20"/>
    </w:rPr>
  </w:style>
  <w:style w:type="table" w:styleId="Tabelraster">
    <w:name w:val="Table Grid"/>
    <w:basedOn w:val="Standaardtabe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Tabelvoorstatusrapport">
    <w:name w:val="Tabel voor statusrapport"/>
    <w:basedOn w:val="Standaardtabe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Zwaar">
    <w:name w:val="Strong"/>
    <w:basedOn w:val="Standaardalinea-lettertype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Kop2Char">
    <w:name w:val="Kop 2 Char"/>
    <w:basedOn w:val="Standaardalinea-lettertype"/>
    <w:link w:val="Kop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Afbeelding">
    <w:name w:val="Afbeelding"/>
    <w:basedOn w:val="Standaard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Tekstvantijdelijkeaanduiding">
    <w:name w:val="Placeholder Text"/>
    <w:basedOn w:val="Standaardalinea-lettertype"/>
    <w:uiPriority w:val="99"/>
    <w:semiHidden/>
    <w:rsid w:val="003C1FC0"/>
    <w:rPr>
      <w:color w:val="80808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Kop3Char">
    <w:name w:val="Kop 3 Char"/>
    <w:basedOn w:val="Standaardalinea-lettertype"/>
    <w:link w:val="Kop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Kop4Char">
    <w:name w:val="Kop 4 Char"/>
    <w:basedOn w:val="Standaardalinea-lettertype"/>
    <w:link w:val="Kop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Kop5Char">
    <w:name w:val="Kop 5 Char"/>
    <w:basedOn w:val="Standaardalinea-lettertype"/>
    <w:link w:val="Kop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Kop6Char">
    <w:name w:val="Kop 6 Char"/>
    <w:basedOn w:val="Standaardalinea-lettertype"/>
    <w:link w:val="Kop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Kop7Char">
    <w:name w:val="Kop 7 Char"/>
    <w:basedOn w:val="Standaardalinea-lettertype"/>
    <w:link w:val="Kop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Kop8Char">
    <w:name w:val="Kop 8 Char"/>
    <w:basedOn w:val="Standaardalinea-lettertype"/>
    <w:link w:val="Kop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Kop9Char">
    <w:name w:val="Kop 9 Char"/>
    <w:basedOn w:val="Standaardalinea-lettertype"/>
    <w:link w:val="Kop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8E3A9C"/>
    <w:rPr>
      <w:i/>
      <w:iCs/>
      <w:color w:val="7E97AD" w:themeColor="accent1"/>
      <w:kern w:val="20"/>
    </w:rPr>
  </w:style>
  <w:style w:type="character" w:styleId="Titelvanboek">
    <w:name w:val="Book Title"/>
    <w:basedOn w:val="Standaardalinea-lettertype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Onopgemaaktetabel3">
    <w:name w:val="Plain Table 3"/>
    <w:basedOn w:val="Standaardtabe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1licht-Accent3">
    <w:name w:val="Grid Table 1 Light Accent 3"/>
    <w:basedOn w:val="Standaardtabe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gegevens">
    <w:name w:val="Contactgegevens"/>
    <w:basedOn w:val="Standaard"/>
    <w:uiPriority w:val="1"/>
    <w:qFormat/>
    <w:rsid w:val="00356BB9"/>
    <w:pPr>
      <w:spacing w:after="0"/>
    </w:pPr>
    <w:rPr>
      <w:b/>
      <w:color w:val="FEDE00" w:themeColor="accent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end\AppData\Roaming\Microsoft\Templates\Projectstatusrapport%20(Tijdloos%20ontwerp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E4F2B27B394C948D3D0B07EC87BCE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F36871E-3027-4E50-9866-8A6F75D59D81}"/>
      </w:docPartPr>
      <w:docPartBody>
        <w:p w:rsidR="00000000" w:rsidRDefault="001D75CA">
          <w:pPr>
            <w:pStyle w:val="A8E4F2B27B394C948D3D0B07EC87BCE0"/>
          </w:pPr>
          <w:r w:rsidRPr="006F4F3C">
            <w:rPr>
              <w:lang w:bidi="nl-NL"/>
            </w:rPr>
            <w:t>Bedrijf</w:t>
          </w:r>
        </w:p>
      </w:docPartBody>
    </w:docPart>
    <w:docPart>
      <w:docPartPr>
        <w:name w:val="EE9A31A7A7B34E34BCB3A4BF2386911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7D26EA-8ADC-4674-908B-C09848D2E965}"/>
      </w:docPartPr>
      <w:docPartBody>
        <w:p w:rsidR="00000000" w:rsidRDefault="001D75CA">
          <w:pPr>
            <w:pStyle w:val="EE9A31A7A7B34E34BCB3A4BF23869113"/>
          </w:pPr>
          <w:r w:rsidRPr="006F4F3C">
            <w:rPr>
              <w:lang w:bidi="nl-NL"/>
            </w:rPr>
            <w:t>Adres, postcode en plaats</w:t>
          </w:r>
        </w:p>
      </w:docPartBody>
    </w:docPart>
    <w:docPart>
      <w:docPartPr>
        <w:name w:val="8574EDD1AE6A4DC7B40C25B63BF5285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CE218FB-A00A-4AB8-A24E-322A01463399}"/>
      </w:docPartPr>
      <w:docPartBody>
        <w:p w:rsidR="00000000" w:rsidRDefault="001D75CA">
          <w:pPr>
            <w:pStyle w:val="8574EDD1AE6A4DC7B40C25B63BF5285A"/>
          </w:pPr>
          <w:r w:rsidRPr="006F4F3C">
            <w:rPr>
              <w:lang w:bidi="nl-NL"/>
            </w:rPr>
            <w:t>telefoon</w:t>
          </w:r>
        </w:p>
      </w:docPartBody>
    </w:docPart>
    <w:docPart>
      <w:docPartPr>
        <w:name w:val="156249DF93CD4FF7A99B5122A3F97C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493421D-A950-4BB5-974A-CCFBDB1BCCBE}"/>
      </w:docPartPr>
      <w:docPartBody>
        <w:p w:rsidR="00000000" w:rsidRDefault="001D75CA">
          <w:pPr>
            <w:pStyle w:val="156249DF93CD4FF7A99B5122A3F97CA0"/>
          </w:pPr>
          <w:r w:rsidRPr="006F4F3C">
            <w:rPr>
              <w:lang w:bidi="nl-NL"/>
            </w:rPr>
            <w:t>fax</w:t>
          </w:r>
        </w:p>
      </w:docPartBody>
    </w:docPart>
    <w:docPart>
      <w:docPartPr>
        <w:name w:val="BE1B4DE9847A4136B346C77B0B6BB3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DE1227A-8B31-4207-B494-08618E98E1B6}"/>
      </w:docPartPr>
      <w:docPartBody>
        <w:p w:rsidR="00000000" w:rsidRDefault="001D75CA">
          <w:pPr>
            <w:pStyle w:val="BE1B4DE9847A4136B346C77B0B6BB3A7"/>
          </w:pPr>
          <w:r w:rsidRPr="006F4F3C">
            <w:rPr>
              <w:lang w:bidi="nl-NL"/>
            </w:rPr>
            <w:t>Projectstatusrapport</w:t>
          </w:r>
        </w:p>
      </w:docPartBody>
    </w:docPart>
    <w:docPart>
      <w:docPartPr>
        <w:name w:val="870544EAC55744B1AEA1554BF9FB0DF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CAD4A76-5FCA-4E09-A973-CFCAF6854593}"/>
      </w:docPartPr>
      <w:docPartBody>
        <w:p w:rsidR="00000000" w:rsidRDefault="001D75CA">
          <w:pPr>
            <w:pStyle w:val="870544EAC55744B1AEA1554BF9FB0DF3"/>
          </w:pPr>
          <w:r w:rsidRPr="006F4F3C">
            <w:rPr>
              <w:lang w:bidi="nl-NL"/>
            </w:rPr>
            <w:t>Projectsamenvatting</w:t>
          </w:r>
        </w:p>
      </w:docPartBody>
    </w:docPart>
    <w:docPart>
      <w:docPartPr>
        <w:name w:val="71D4F6D0B1C44AECA32C4EB5EDFEB45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EF2518-1FAA-4466-87D1-E824337EF40F}"/>
      </w:docPartPr>
      <w:docPartBody>
        <w:p w:rsidR="00000000" w:rsidRDefault="001D75CA">
          <w:pPr>
            <w:pStyle w:val="71D4F6D0B1C44AECA32C4EB5EDFEB456"/>
          </w:pPr>
          <w:r w:rsidRPr="006F4F3C">
            <w:rPr>
              <w:lang w:bidi="nl-NL"/>
            </w:rPr>
            <w:t>Rapportdatum</w:t>
          </w:r>
        </w:p>
      </w:docPartBody>
    </w:docPart>
    <w:docPart>
      <w:docPartPr>
        <w:name w:val="C9619EFC759B44099C73370C5B855E4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D89527D-9290-4C45-9FAC-5A81A4D9A34B}"/>
      </w:docPartPr>
      <w:docPartBody>
        <w:p w:rsidR="00000000" w:rsidRDefault="001D75CA">
          <w:pPr>
            <w:pStyle w:val="C9619EFC759B44099C73370C5B855E4C"/>
          </w:pPr>
          <w:r w:rsidRPr="006F4F3C">
            <w:rPr>
              <w:lang w:bidi="nl-NL"/>
            </w:rPr>
            <w:t>Projectnaam</w:t>
          </w:r>
        </w:p>
      </w:docPartBody>
    </w:docPart>
    <w:docPart>
      <w:docPartPr>
        <w:name w:val="C4360B873F21474DA0B0027A47C37B1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710AF8F-28C4-47E5-9519-6F288BB146D5}"/>
      </w:docPartPr>
      <w:docPartBody>
        <w:p w:rsidR="00000000" w:rsidRDefault="001D75CA">
          <w:pPr>
            <w:pStyle w:val="C4360B873F21474DA0B0027A47C37B17"/>
          </w:pPr>
          <w:r w:rsidRPr="006F4F3C">
            <w:rPr>
              <w:lang w:bidi="nl-NL"/>
            </w:rPr>
            <w:t>Opgesteld door</w:t>
          </w:r>
        </w:p>
      </w:docPartBody>
    </w:docPart>
    <w:docPart>
      <w:docPartPr>
        <w:name w:val="93595C3ED4D941F693E6148CA59446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E728F63-E101-47C7-8E5C-F46FCA904987}"/>
      </w:docPartPr>
      <w:docPartBody>
        <w:p w:rsidR="00000000" w:rsidRDefault="001D75CA">
          <w:pPr>
            <w:pStyle w:val="93595C3ED4D941F693E6148CA59446A8"/>
          </w:pPr>
          <w:r w:rsidRPr="006F4F3C">
            <w:rPr>
              <w:lang w:bidi="nl-NL"/>
            </w:rPr>
            <w:t>Status  overzicht</w:t>
          </w:r>
        </w:p>
      </w:docPartBody>
    </w:docPart>
    <w:docPart>
      <w:docPartPr>
        <w:name w:val="7E089BC0CDBA47D4996F20B5575EF4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A20544-5A1B-46AC-B6A1-06122C052BFE}"/>
      </w:docPartPr>
      <w:docPartBody>
        <w:p w:rsidR="00000000" w:rsidRDefault="001D75CA">
          <w:pPr>
            <w:pStyle w:val="7E089BC0CDBA47D4996F20B5575EF4AB"/>
          </w:pPr>
          <w:r w:rsidRPr="006F4F3C">
            <w:rPr>
              <w:lang w:bidi="nl-NL"/>
            </w:rPr>
            <w:t>Overzicht van proj</w:t>
          </w:r>
          <w:r w:rsidRPr="006F4F3C">
            <w:rPr>
              <w:lang w:bidi="nl-NL"/>
            </w:rPr>
            <w:t>ect</w:t>
          </w:r>
        </w:p>
      </w:docPartBody>
    </w:docPart>
    <w:docPart>
      <w:docPartPr>
        <w:name w:val="5CD696A27D754ADE892A72D3B1F6E36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C96AF3-866C-4704-80D9-4E750425E7CF}"/>
      </w:docPartPr>
      <w:docPartBody>
        <w:p w:rsidR="00000000" w:rsidRDefault="001D75CA">
          <w:pPr>
            <w:pStyle w:val="5CD696A27D754ADE892A72D3B1F6E368"/>
          </w:pPr>
          <w:r w:rsidRPr="006F4F3C">
            <w:rPr>
              <w:lang w:bidi="nl-NL"/>
            </w:rPr>
            <w:t>taak</w:t>
          </w:r>
        </w:p>
      </w:docPartBody>
    </w:docPart>
    <w:docPart>
      <w:docPartPr>
        <w:name w:val="D10141B8EA0242F4BCA9F36D0C9A6AB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2443119-771C-4ED3-8B34-3F6285FEFC28}"/>
      </w:docPartPr>
      <w:docPartBody>
        <w:p w:rsidR="00000000" w:rsidRDefault="001D75CA">
          <w:pPr>
            <w:pStyle w:val="D10141B8EA0242F4BCA9F36D0C9A6AB8"/>
          </w:pPr>
          <w:r w:rsidRPr="006F4F3C">
            <w:rPr>
              <w:lang w:bidi="nl-NL"/>
            </w:rPr>
            <w:t>% voltooid</w:t>
          </w:r>
        </w:p>
      </w:docPartBody>
    </w:docPart>
    <w:docPart>
      <w:docPartPr>
        <w:name w:val="4F1A07CB63A94E79A332BA0D51EC96A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CE29A08-184C-4884-9005-9DDF84914FE1}"/>
      </w:docPartPr>
      <w:docPartBody>
        <w:p w:rsidR="00000000" w:rsidRDefault="001D75CA">
          <w:pPr>
            <w:pStyle w:val="4F1A07CB63A94E79A332BA0D51EC96AC"/>
          </w:pPr>
          <w:r w:rsidRPr="006F4F3C">
            <w:rPr>
              <w:lang w:bidi="nl-NL"/>
            </w:rPr>
            <w:t>Vervaldatum</w:t>
          </w:r>
        </w:p>
      </w:docPartBody>
    </w:docPart>
    <w:docPart>
      <w:docPartPr>
        <w:name w:val="8FE9578C3A6A45F89E71C28BB6D9818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C1AF1F2-E29C-47C1-B8E0-15006148E9C5}"/>
      </w:docPartPr>
      <w:docPartBody>
        <w:p w:rsidR="00000000" w:rsidRDefault="001D75CA">
          <w:pPr>
            <w:pStyle w:val="8FE9578C3A6A45F89E71C28BB6D98188"/>
          </w:pPr>
          <w:r w:rsidRPr="006F4F3C">
            <w:rPr>
              <w:lang w:bidi="nl-NL"/>
            </w:rPr>
            <w:t>stuurprogramma</w:t>
          </w:r>
        </w:p>
      </w:docPartBody>
    </w:docPart>
    <w:docPart>
      <w:docPartPr>
        <w:name w:val="A9AD73C2C92F4AC786700747C8D258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240ED4-A707-42C1-AA3C-590B6C996269}"/>
      </w:docPartPr>
      <w:docPartBody>
        <w:p w:rsidR="00000000" w:rsidRDefault="001D75CA">
          <w:pPr>
            <w:pStyle w:val="A9AD73C2C92F4AC786700747C8D258E1"/>
          </w:pPr>
          <w:r w:rsidRPr="006F4F3C">
            <w:rPr>
              <w:lang w:bidi="nl-NL"/>
            </w:rPr>
            <w:t>notities</w:t>
          </w:r>
        </w:p>
      </w:docPartBody>
    </w:docPart>
    <w:docPart>
      <w:docPartPr>
        <w:name w:val="13B2F70412394D999B9913E04B6FBE0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7BE82F3-614B-4903-A3A1-39EC4DD76089}"/>
      </w:docPartPr>
      <w:docPartBody>
        <w:p w:rsidR="00000000" w:rsidRDefault="001D75CA">
          <w:pPr>
            <w:pStyle w:val="13B2F70412394D999B9913E04B6FBE07"/>
          </w:pPr>
          <w:r w:rsidRPr="006F4F3C">
            <w:rPr>
              <w:lang w:bidi="nl-NL"/>
            </w:rPr>
            <w:t>probleem</w:t>
          </w:r>
        </w:p>
      </w:docPartBody>
    </w:docPart>
    <w:docPart>
      <w:docPartPr>
        <w:name w:val="328A75DDCBE641FF92A7FAB90A61C2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04B2B54-737B-42C8-9744-7312B097F153}"/>
      </w:docPartPr>
      <w:docPartBody>
        <w:p w:rsidR="00000000" w:rsidRDefault="001D75CA">
          <w:pPr>
            <w:pStyle w:val="328A75DDCBE641FF92A7FAB90A61C2A6"/>
          </w:pPr>
          <w:r w:rsidRPr="006F4F3C">
            <w:rPr>
              <w:lang w:bidi="nl-NL"/>
            </w:rPr>
            <w:t>TOEGEWEZEN AAN</w:t>
          </w:r>
        </w:p>
      </w:docPartBody>
    </w:docPart>
    <w:docPart>
      <w:docPartPr>
        <w:name w:val="DF54FEAB40F945A4BB76D1B90B8BBD0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387E58-43C7-454E-BCCA-2BA2064CCB1C}"/>
      </w:docPartPr>
      <w:docPartBody>
        <w:p w:rsidR="00000000" w:rsidRDefault="001D75CA">
          <w:pPr>
            <w:pStyle w:val="DF54FEAB40F945A4BB76D1B90B8BBD0C"/>
          </w:pPr>
          <w:r w:rsidRPr="006F4F3C">
            <w:rPr>
              <w:lang w:bidi="nl-NL"/>
            </w:rPr>
            <w:t>DATUM</w:t>
          </w:r>
        </w:p>
      </w:docPartBody>
    </w:docPart>
    <w:docPart>
      <w:docPartPr>
        <w:name w:val="185C1562CA124987895B15548E836C8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016B392-D5FC-4B68-9124-933964DBC29C}"/>
      </w:docPartPr>
      <w:docPartBody>
        <w:p w:rsidR="00000000" w:rsidRDefault="001D75CA">
          <w:pPr>
            <w:pStyle w:val="185C1562CA124987895B15548E836C8A"/>
          </w:pPr>
          <w:r w:rsidRPr="006F4F3C">
            <w:rPr>
              <w:lang w:bidi="nl-NL"/>
            </w:rPr>
            <w:t>CONCLUSIES/AANBEVELINGEN</w:t>
          </w:r>
        </w:p>
      </w:docPartBody>
    </w:docPart>
    <w:docPart>
      <w:docPartPr>
        <w:name w:val="1E5E2EA3D5424EEBB9A36E25B10EE2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315F0A1-674B-49D5-9944-97C5BEF23D74}"/>
      </w:docPartPr>
      <w:docPartBody>
        <w:p w:rsidR="00000000" w:rsidRDefault="001D75CA">
          <w:pPr>
            <w:pStyle w:val="1E5E2EA3D5424EEBB9A36E25B10EE261"/>
          </w:pPr>
          <w:r w:rsidRPr="006F4F3C">
            <w:rPr>
              <w:lang w:bidi="nl-NL"/>
            </w:rPr>
            <w:t xml:space="preserve">Denkt u dat een document dat er zo goed uitziet, moeilijk is op te maken? Niets is minder </w:t>
          </w:r>
          <w:r w:rsidRPr="006F4F3C">
            <w:rPr>
              <w:lang w:bidi="nl-NL"/>
            </w:rPr>
            <w:t>waar. Als u een willekeurige tekstopmaak die u in dit document ziet, met slechts één tik eenvoudig wilt toepassen, gaat u op het tabblad Start van het lint naar de optie Stijlen.</w:t>
          </w:r>
        </w:p>
      </w:docPartBody>
    </w:docPart>
    <w:docPart>
      <w:docPartPr>
        <w:name w:val="0647B04285F14DE9A8B0FE35EFC8B8C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0708BCE-246B-4764-98B5-E377F24E2337}"/>
      </w:docPartPr>
      <w:docPartBody>
        <w:p w:rsidR="00000000" w:rsidRDefault="001A7924" w:rsidP="001A7924">
          <w:pPr>
            <w:pStyle w:val="0647B04285F14DE9A8B0FE35EFC8B8C4"/>
          </w:pPr>
          <w:r w:rsidRPr="006F4F3C">
            <w:rPr>
              <w:lang w:bidi="nl-NL"/>
            </w:rPr>
            <w:t>Risico-  en  probleemgeschiedenis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24"/>
    <w:rsid w:val="001A7924"/>
    <w:rsid w:val="001D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8E4F2B27B394C948D3D0B07EC87BCE0">
    <w:name w:val="A8E4F2B27B394C948D3D0B07EC87BCE0"/>
  </w:style>
  <w:style w:type="paragraph" w:customStyle="1" w:styleId="EE9A31A7A7B34E34BCB3A4BF23869113">
    <w:name w:val="EE9A31A7A7B34E34BCB3A4BF23869113"/>
  </w:style>
  <w:style w:type="paragraph" w:customStyle="1" w:styleId="8574EDD1AE6A4DC7B40C25B63BF5285A">
    <w:name w:val="8574EDD1AE6A4DC7B40C25B63BF5285A"/>
  </w:style>
  <w:style w:type="paragraph" w:customStyle="1" w:styleId="156249DF93CD4FF7A99B5122A3F97CA0">
    <w:name w:val="156249DF93CD4FF7A99B5122A3F97CA0"/>
  </w:style>
  <w:style w:type="paragraph" w:customStyle="1" w:styleId="BE1B4DE9847A4136B346C77B0B6BB3A7">
    <w:name w:val="BE1B4DE9847A4136B346C77B0B6BB3A7"/>
  </w:style>
  <w:style w:type="paragraph" w:customStyle="1" w:styleId="870544EAC55744B1AEA1554BF9FB0DF3">
    <w:name w:val="870544EAC55744B1AEA1554BF9FB0DF3"/>
  </w:style>
  <w:style w:type="paragraph" w:customStyle="1" w:styleId="71D4F6D0B1C44AECA32C4EB5EDFEB456">
    <w:name w:val="71D4F6D0B1C44AECA32C4EB5EDFEB456"/>
  </w:style>
  <w:style w:type="paragraph" w:customStyle="1" w:styleId="C9619EFC759B44099C73370C5B855E4C">
    <w:name w:val="C9619EFC759B44099C73370C5B855E4C"/>
  </w:style>
  <w:style w:type="paragraph" w:customStyle="1" w:styleId="C4360B873F21474DA0B0027A47C37B17">
    <w:name w:val="C4360B873F21474DA0B0027A47C37B17"/>
  </w:style>
  <w:style w:type="paragraph" w:customStyle="1" w:styleId="54229699E24A49F581788EE9282E5AFB">
    <w:name w:val="54229699E24A49F581788EE9282E5AFB"/>
  </w:style>
  <w:style w:type="paragraph" w:customStyle="1" w:styleId="4F930E0E8EDF4C20B614D9D49265261E">
    <w:name w:val="4F930E0E8EDF4C20B614D9D49265261E"/>
  </w:style>
  <w:style w:type="paragraph" w:customStyle="1" w:styleId="1CE0683AE6D64760926C62D4CD46F855">
    <w:name w:val="1CE0683AE6D64760926C62D4CD46F855"/>
  </w:style>
  <w:style w:type="paragraph" w:customStyle="1" w:styleId="93595C3ED4D941F693E6148CA59446A8">
    <w:name w:val="93595C3ED4D941F693E6148CA59446A8"/>
  </w:style>
  <w:style w:type="paragraph" w:customStyle="1" w:styleId="0355B6BBABDE4DA2BFCD3406BBE66D0E">
    <w:name w:val="0355B6BBABDE4DA2BFCD3406BBE66D0E"/>
  </w:style>
  <w:style w:type="paragraph" w:customStyle="1" w:styleId="7E089BC0CDBA47D4996F20B5575EF4AB">
    <w:name w:val="7E089BC0CDBA47D4996F20B5575EF4AB"/>
  </w:style>
  <w:style w:type="paragraph" w:customStyle="1" w:styleId="5CD696A27D754ADE892A72D3B1F6E368">
    <w:name w:val="5CD696A27D754ADE892A72D3B1F6E368"/>
  </w:style>
  <w:style w:type="paragraph" w:customStyle="1" w:styleId="D10141B8EA0242F4BCA9F36D0C9A6AB8">
    <w:name w:val="D10141B8EA0242F4BCA9F36D0C9A6AB8"/>
  </w:style>
  <w:style w:type="paragraph" w:customStyle="1" w:styleId="4F1A07CB63A94E79A332BA0D51EC96AC">
    <w:name w:val="4F1A07CB63A94E79A332BA0D51EC96AC"/>
  </w:style>
  <w:style w:type="paragraph" w:customStyle="1" w:styleId="8FE9578C3A6A45F89E71C28BB6D98188">
    <w:name w:val="8FE9578C3A6A45F89E71C28BB6D98188"/>
  </w:style>
  <w:style w:type="paragraph" w:customStyle="1" w:styleId="A9AD73C2C92F4AC786700747C8D258E1">
    <w:name w:val="A9AD73C2C92F4AC786700747C8D258E1"/>
  </w:style>
  <w:style w:type="paragraph" w:customStyle="1" w:styleId="7E458B238005447FB47962DD0759EC2E">
    <w:name w:val="7E458B238005447FB47962DD0759EC2E"/>
  </w:style>
  <w:style w:type="paragraph" w:customStyle="1" w:styleId="87D51B9C2863466F838FFB7EA1F4926C">
    <w:name w:val="87D51B9C2863466F838FFB7EA1F4926C"/>
  </w:style>
  <w:style w:type="paragraph" w:customStyle="1" w:styleId="81DF003205F042DD8D021E6F904A00AB">
    <w:name w:val="81DF003205F042DD8D021E6F904A00AB"/>
  </w:style>
  <w:style w:type="paragraph" w:customStyle="1" w:styleId="FB07EBBEF4F24C91BEE75B72BFE7783D">
    <w:name w:val="FB07EBBEF4F24C91BEE75B72BFE7783D"/>
  </w:style>
  <w:style w:type="paragraph" w:customStyle="1" w:styleId="F598D333EA7B4332B4DD9198EAE6ED5E">
    <w:name w:val="F598D333EA7B4332B4DD9198EAE6ED5E"/>
  </w:style>
  <w:style w:type="paragraph" w:customStyle="1" w:styleId="10CAFBE9A84B4D6998BDFEDCF85FBACE">
    <w:name w:val="10CAFBE9A84B4D6998BDFEDCF85FBACE"/>
  </w:style>
  <w:style w:type="paragraph" w:customStyle="1" w:styleId="908BDC7775254B11A8813D547C3F1919">
    <w:name w:val="908BDC7775254B11A8813D547C3F1919"/>
  </w:style>
  <w:style w:type="paragraph" w:customStyle="1" w:styleId="13B2F70412394D999B9913E04B6FBE07">
    <w:name w:val="13B2F70412394D999B9913E04B6FBE07"/>
  </w:style>
  <w:style w:type="paragraph" w:customStyle="1" w:styleId="328A75DDCBE641FF92A7FAB90A61C2A6">
    <w:name w:val="328A75DDCBE641FF92A7FAB90A61C2A6"/>
  </w:style>
  <w:style w:type="paragraph" w:customStyle="1" w:styleId="DF54FEAB40F945A4BB76D1B90B8BBD0C">
    <w:name w:val="DF54FEAB40F945A4BB76D1B90B8BBD0C"/>
  </w:style>
  <w:style w:type="paragraph" w:customStyle="1" w:styleId="185C1562CA124987895B15548E836C8A">
    <w:name w:val="185C1562CA124987895B15548E836C8A"/>
  </w:style>
  <w:style w:type="paragraph" w:customStyle="1" w:styleId="1E5E2EA3D5424EEBB9A36E25B10EE261">
    <w:name w:val="1E5E2EA3D5424EEBB9A36E25B10EE261"/>
  </w:style>
  <w:style w:type="paragraph" w:customStyle="1" w:styleId="C59550C062554390893270D8C3D2D93E">
    <w:name w:val="C59550C062554390893270D8C3D2D93E"/>
    <w:rsid w:val="001A7924"/>
  </w:style>
  <w:style w:type="paragraph" w:customStyle="1" w:styleId="0647B04285F14DE9A8B0FE35EFC8B8C4">
    <w:name w:val="0647B04285F14DE9A8B0FE35EFC8B8C4"/>
    <w:rsid w:val="001A79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Projectstatusrapport (Tijdloos ontwerp).dotx</Template>
  <TotalTime>0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2021-03-26T08:12:00Z</dcterms:created>
  <dcterms:modified xsi:type="dcterms:W3CDTF">2021-03-26T09:14:00Z</dcterms:modified>
</cp:coreProperties>
</file>